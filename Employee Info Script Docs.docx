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2C633" w14:textId="77777777" w:rsidR="00AA0485" w:rsidRDefault="00AA0485" w:rsidP="00AA0B46">
      <w:pPr>
        <w:pStyle w:val="Heading1"/>
      </w:pPr>
    </w:p>
    <w:p w14:paraId="569A69D1" w14:textId="77777777" w:rsidR="00AA0485" w:rsidRDefault="00AA0485" w:rsidP="00AA0B46">
      <w:pPr>
        <w:pStyle w:val="Heading1"/>
      </w:pPr>
    </w:p>
    <w:p w14:paraId="7CDA6837" w14:textId="77777777" w:rsidR="00AA0485" w:rsidRDefault="00AA0485" w:rsidP="00AA0B46">
      <w:pPr>
        <w:pStyle w:val="Heading1"/>
      </w:pPr>
    </w:p>
    <w:p w14:paraId="61DCF865" w14:textId="77777777" w:rsidR="00AA0485" w:rsidRDefault="00AA0485" w:rsidP="00AA0B46">
      <w:pPr>
        <w:pStyle w:val="Heading1"/>
      </w:pPr>
    </w:p>
    <w:p w14:paraId="7532229D" w14:textId="77777777" w:rsidR="00AA0485" w:rsidRDefault="00AA0485" w:rsidP="00AA0B46">
      <w:pPr>
        <w:pStyle w:val="Heading1"/>
      </w:pPr>
    </w:p>
    <w:p w14:paraId="1F66DEC4" w14:textId="77777777" w:rsidR="00AA0485" w:rsidRDefault="00AA0485" w:rsidP="00AA0B46">
      <w:pPr>
        <w:pStyle w:val="Heading1"/>
      </w:pPr>
    </w:p>
    <w:p w14:paraId="487CD740" w14:textId="77777777" w:rsidR="00A83E0F" w:rsidRPr="00A83E0F" w:rsidRDefault="00A83E0F" w:rsidP="00A83E0F"/>
    <w:p w14:paraId="785A881D" w14:textId="23826BBF" w:rsidR="00AA0485" w:rsidRPr="00AA0485" w:rsidRDefault="0057755C" w:rsidP="00A83E0F">
      <w:pPr>
        <w:pStyle w:val="Title"/>
        <w:jc w:val="center"/>
      </w:pPr>
      <w:r>
        <w:t>Process Employee Information</w:t>
      </w:r>
      <w:r w:rsidR="00FF155F">
        <w:t xml:space="preserve"> Script Documentation</w:t>
      </w:r>
    </w:p>
    <w:p w14:paraId="4424C6E2" w14:textId="77777777" w:rsidR="00AA0485" w:rsidRDefault="00AA0485" w:rsidP="00AA0485">
      <w:pPr>
        <w:pStyle w:val="Body"/>
      </w:pPr>
    </w:p>
    <w:p w14:paraId="51EE99CD" w14:textId="778BD95E" w:rsidR="00AA0485" w:rsidRDefault="00FF155F" w:rsidP="00AA0485">
      <w:pPr>
        <w:pStyle w:val="Subtitle1"/>
        <w:jc w:val="center"/>
      </w:pPr>
      <w:r>
        <w:t xml:space="preserve">Existing Code and </w:t>
      </w:r>
      <w:r w:rsidR="00EE0D4D">
        <w:t>Future Implementation Specifications</w:t>
      </w:r>
    </w:p>
    <w:p w14:paraId="498F352C" w14:textId="77777777" w:rsidR="00AA0485" w:rsidRDefault="00AA0485" w:rsidP="00AA0B46">
      <w:pPr>
        <w:pStyle w:val="Heading1"/>
      </w:pPr>
    </w:p>
    <w:p w14:paraId="15F7C1D0" w14:textId="77777777" w:rsidR="00AA0485" w:rsidRDefault="00AA0485" w:rsidP="00AA0B46">
      <w:pPr>
        <w:pStyle w:val="Heading1"/>
      </w:pPr>
    </w:p>
    <w:p w14:paraId="5CD30075" w14:textId="77777777" w:rsidR="00AA0485" w:rsidRPr="00AA0485" w:rsidRDefault="00AA0485" w:rsidP="00AA0485"/>
    <w:p w14:paraId="25C575AD" w14:textId="77777777" w:rsidR="00AA0485" w:rsidRDefault="00AA0485" w:rsidP="00AA0B46">
      <w:pPr>
        <w:pStyle w:val="Heading1"/>
      </w:pPr>
    </w:p>
    <w:p w14:paraId="23403A47" w14:textId="77777777" w:rsidR="00AA0485" w:rsidRDefault="00AA0485" w:rsidP="00AA0485"/>
    <w:p w14:paraId="720873C2" w14:textId="77777777" w:rsidR="00AA0485" w:rsidRDefault="00AA0485" w:rsidP="00AA0485"/>
    <w:p w14:paraId="494DBBA2" w14:textId="77777777" w:rsidR="00AA0485" w:rsidRDefault="00AA0485" w:rsidP="00AA0485"/>
    <w:p w14:paraId="7C2C2DF5" w14:textId="77777777" w:rsidR="00EE0D4D" w:rsidRPr="00AA0485" w:rsidRDefault="00EE0D4D" w:rsidP="00AA0485"/>
    <w:p w14:paraId="7FC337E9" w14:textId="28A2A2FF" w:rsidR="00FC3395" w:rsidRDefault="00FC3395" w:rsidP="00FC3395">
      <w:pPr>
        <w:pStyle w:val="Heading1"/>
      </w:pPr>
      <w:r>
        <w:lastRenderedPageBreak/>
        <w:t>Objective</w:t>
      </w:r>
    </w:p>
    <w:p w14:paraId="1F96D18D" w14:textId="2168D306" w:rsidR="00075397" w:rsidRDefault="00FC3395" w:rsidP="00FC3395">
      <w:r>
        <w:t xml:space="preserve">The main purpose of the script is to </w:t>
      </w:r>
      <w:r w:rsidR="00464505">
        <w:t xml:space="preserve">take raw employee information, as a JSON file, and generate a formatted JSON file </w:t>
      </w:r>
      <w:r w:rsidR="00D16446">
        <w:t xml:space="preserve">for Database (DB) Admins so they can easily enter new employees into the </w:t>
      </w:r>
      <w:r w:rsidR="00075397">
        <w:t xml:space="preserve">DB. There is some existing code available from </w:t>
      </w:r>
      <w:r w:rsidR="00FD15BA">
        <w:t>a previous team that was hired on contract, but the project has been moved to work internally</w:t>
      </w:r>
      <w:r w:rsidR="008026E5">
        <w:t>.</w:t>
      </w:r>
      <w:r w:rsidR="006242B6">
        <w:t xml:space="preserve"> The goal is to fix the existing code and add the specifications detailed below and in the user stories </w:t>
      </w:r>
      <w:r w:rsidR="008E4D1F">
        <w:t xml:space="preserve">to complete the script. </w:t>
      </w:r>
      <w:r w:rsidR="00D62F6B">
        <w:t xml:space="preserve">Following good programming practice, </w:t>
      </w:r>
      <w:r w:rsidR="00CD511D">
        <w:t>every</w:t>
      </w:r>
      <w:r w:rsidR="00D62F6B">
        <w:t xml:space="preserve"> function need</w:t>
      </w:r>
      <w:r w:rsidR="00CD511D">
        <w:t>s to have its docstring and needs to include comments to explain the code</w:t>
      </w:r>
      <w:r w:rsidR="00D62F6B">
        <w:t xml:space="preserve"> </w:t>
      </w:r>
      <w:r w:rsidR="00CD511D">
        <w:t>within it.</w:t>
      </w:r>
      <w:r w:rsidR="00605588">
        <w:t xml:space="preserve"> There should be no code outside of any function, and no print statements unless requested as a functionality.</w:t>
      </w:r>
    </w:p>
    <w:p w14:paraId="145BB39D" w14:textId="1D065C7D" w:rsidR="005748F3" w:rsidRDefault="005748F3" w:rsidP="00FC3395">
      <w:r>
        <w:t>A solution that makes use of RegEx is preferred and will gain additional marks.</w:t>
      </w:r>
    </w:p>
    <w:p w14:paraId="4C0FB90C" w14:textId="5E77D874" w:rsidR="008E4D1F" w:rsidRDefault="008E4D1F" w:rsidP="008E4D1F">
      <w:pPr>
        <w:pStyle w:val="Heading1"/>
      </w:pPr>
      <w:r>
        <w:t>Existing Code</w:t>
      </w:r>
    </w:p>
    <w:p w14:paraId="419FE8EC" w14:textId="1816E1B5" w:rsidR="008E4D1F" w:rsidRDefault="009042E0" w:rsidP="002D4EEE">
      <w:pPr>
        <w:spacing w:after="240"/>
      </w:pPr>
      <w:r>
        <w:t xml:space="preserve">The following methods </w:t>
      </w:r>
      <w:r w:rsidR="002231C9">
        <w:t xml:space="preserve">have already been written. Please ensure they follow the specifications detailed below and are working as intended before adding new functionalities. </w:t>
      </w:r>
      <w:r w:rsidR="005748F3">
        <w:br/>
      </w:r>
    </w:p>
    <w:p w14:paraId="17FAE687" w14:textId="77777777" w:rsidR="00B37CB5" w:rsidRDefault="00B37CB5" w:rsidP="00B37CB5">
      <w:pPr>
        <w:pStyle w:val="Subheading1"/>
      </w:pPr>
      <w:r>
        <w:t>main.py</w:t>
      </w:r>
    </w:p>
    <w:p w14:paraId="0F6A909A" w14:textId="77777777" w:rsidR="00B37CB5" w:rsidRPr="00BD05FD" w:rsidRDefault="00B37CB5" w:rsidP="00B37CB5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m</w:t>
      </w:r>
      <w:r w:rsidRPr="00BD05FD">
        <w:rPr>
          <w:rFonts w:ascii="Consolas" w:hAnsi="Consolas"/>
        </w:rPr>
        <w:t>ain()</w:t>
      </w:r>
    </w:p>
    <w:p w14:paraId="063A2955" w14:textId="77777777" w:rsidR="00B37CB5" w:rsidRDefault="00B37CB5" w:rsidP="00B37CB5">
      <w:pPr>
        <w:pStyle w:val="Body"/>
        <w:numPr>
          <w:ilvl w:val="0"/>
          <w:numId w:val="3"/>
        </w:numPr>
      </w:pPr>
      <w:r>
        <w:t>Arguments: none.</w:t>
      </w:r>
    </w:p>
    <w:p w14:paraId="00505D00" w14:textId="77777777" w:rsidR="00B37CB5" w:rsidRDefault="00B37CB5" w:rsidP="00B37CB5">
      <w:pPr>
        <w:pStyle w:val="Body"/>
        <w:numPr>
          <w:ilvl w:val="0"/>
          <w:numId w:val="3"/>
        </w:numPr>
      </w:pPr>
      <w:r>
        <w:t>Return: none.</w:t>
      </w:r>
    </w:p>
    <w:p w14:paraId="260C888B" w14:textId="06604CBA" w:rsidR="00B37CB5" w:rsidRDefault="00B37CB5" w:rsidP="00087DCB">
      <w:pPr>
        <w:pStyle w:val="Body"/>
        <w:numPr>
          <w:ilvl w:val="0"/>
          <w:numId w:val="3"/>
        </w:numPr>
        <w:ind w:left="714" w:hanging="357"/>
      </w:pPr>
      <w:r>
        <w:t xml:space="preserve">Functionality: invokes the code necessary for the script to run as intended. As of right now, it only calls </w:t>
      </w:r>
      <w:r w:rsidRPr="00812504">
        <w:rPr>
          <w:rFonts w:ascii="Consolas" w:hAnsi="Consolas"/>
        </w:rPr>
        <w:t>check</w:t>
      </w:r>
      <w:r w:rsidR="008C2086">
        <w:rPr>
          <w:rFonts w:ascii="Consolas" w:hAnsi="Consolas"/>
        </w:rPr>
        <w:t>_p</w:t>
      </w:r>
      <w:r w:rsidRPr="00812504">
        <w:rPr>
          <w:rFonts w:ascii="Consolas" w:hAnsi="Consolas"/>
        </w:rPr>
        <w:t>ath</w:t>
      </w:r>
      <w:r>
        <w:t xml:space="preserve">. </w:t>
      </w:r>
    </w:p>
    <w:p w14:paraId="03B7ECF3" w14:textId="77777777" w:rsidR="00297C02" w:rsidRDefault="00297C02" w:rsidP="00297C02">
      <w:pPr>
        <w:pStyle w:val="Body"/>
        <w:spacing w:after="240"/>
        <w:ind w:left="720"/>
      </w:pPr>
    </w:p>
    <w:p w14:paraId="460EF5D3" w14:textId="6F6AA477" w:rsidR="002E5CA4" w:rsidRDefault="002437E7" w:rsidP="002D4EEE">
      <w:pPr>
        <w:pStyle w:val="Subheading1"/>
      </w:pPr>
      <w:r>
        <w:t>u</w:t>
      </w:r>
      <w:r w:rsidR="001355FC">
        <w:t>sr</w:t>
      </w:r>
      <w:r>
        <w:t>_i</w:t>
      </w:r>
      <w:r w:rsidR="001355FC">
        <w:t>nput.py</w:t>
      </w:r>
    </w:p>
    <w:p w14:paraId="48623FE8" w14:textId="06F77522" w:rsidR="00436528" w:rsidRPr="00292B3E" w:rsidRDefault="00292B3E" w:rsidP="001355FC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c</w:t>
      </w:r>
      <w:r w:rsidR="002D4EEE" w:rsidRPr="00292B3E">
        <w:rPr>
          <w:rFonts w:ascii="Consolas" w:hAnsi="Consolas"/>
        </w:rPr>
        <w:t>heck</w:t>
      </w:r>
      <w:r w:rsidR="005C5D83">
        <w:rPr>
          <w:rFonts w:ascii="Consolas" w:hAnsi="Consolas"/>
        </w:rPr>
        <w:t>_p</w:t>
      </w:r>
      <w:r w:rsidR="002D4EEE" w:rsidRPr="00292B3E">
        <w:rPr>
          <w:rFonts w:ascii="Consolas" w:hAnsi="Consolas"/>
        </w:rPr>
        <w:t>ath</w:t>
      </w:r>
      <w:r>
        <w:rPr>
          <w:rFonts w:ascii="Consolas" w:hAnsi="Consolas"/>
        </w:rPr>
        <w:t>(file</w:t>
      </w:r>
      <w:r w:rsidR="005C5D83">
        <w:rPr>
          <w:rFonts w:ascii="Consolas" w:hAnsi="Consolas"/>
        </w:rPr>
        <w:t>_p</w:t>
      </w:r>
      <w:r>
        <w:rPr>
          <w:rFonts w:ascii="Consolas" w:hAnsi="Consolas"/>
        </w:rPr>
        <w:t>ath, data</w:t>
      </w:r>
      <w:r w:rsidR="005C5D83">
        <w:rPr>
          <w:rFonts w:ascii="Consolas" w:hAnsi="Consolas"/>
        </w:rPr>
        <w:t>_f</w:t>
      </w:r>
      <w:r>
        <w:rPr>
          <w:rFonts w:ascii="Consolas" w:hAnsi="Consolas"/>
        </w:rPr>
        <w:t>iles)</w:t>
      </w:r>
    </w:p>
    <w:p w14:paraId="45805C3C" w14:textId="6933EA7E" w:rsidR="002D4EEE" w:rsidRDefault="002D4EEE" w:rsidP="002D4EEE">
      <w:pPr>
        <w:pStyle w:val="Body"/>
        <w:numPr>
          <w:ilvl w:val="0"/>
          <w:numId w:val="1"/>
        </w:numPr>
      </w:pPr>
      <w:r>
        <w:t>Arguments:</w:t>
      </w:r>
    </w:p>
    <w:p w14:paraId="3469E2BA" w14:textId="03E921C8" w:rsidR="00BC1D7F" w:rsidRDefault="005C5D83" w:rsidP="00BC1D7F">
      <w:pPr>
        <w:pStyle w:val="Body"/>
        <w:numPr>
          <w:ilvl w:val="1"/>
          <w:numId w:val="1"/>
        </w:numPr>
      </w:pPr>
      <w:r>
        <w:rPr>
          <w:rFonts w:ascii="Consolas" w:hAnsi="Consolas"/>
        </w:rPr>
        <w:t>f</w:t>
      </w:r>
      <w:r w:rsidR="00BC1D7F" w:rsidRPr="00812504">
        <w:rPr>
          <w:rFonts w:ascii="Consolas" w:hAnsi="Consolas"/>
        </w:rPr>
        <w:t>ile</w:t>
      </w:r>
      <w:r>
        <w:rPr>
          <w:rFonts w:ascii="Consolas" w:hAnsi="Consolas"/>
        </w:rPr>
        <w:t>_p</w:t>
      </w:r>
      <w:r w:rsidR="00BC1D7F" w:rsidRPr="00812504">
        <w:rPr>
          <w:rFonts w:ascii="Consolas" w:hAnsi="Consolas"/>
        </w:rPr>
        <w:t>ath</w:t>
      </w:r>
      <w:r w:rsidR="00BC1D7F">
        <w:t xml:space="preserve"> (str) – The file path to the </w:t>
      </w:r>
      <w:r w:rsidR="00403373">
        <w:t>JSON, or folder.</w:t>
      </w:r>
    </w:p>
    <w:p w14:paraId="330E6B36" w14:textId="01D163C9" w:rsidR="00403373" w:rsidRDefault="00065F8E" w:rsidP="00BC1D7F">
      <w:pPr>
        <w:pStyle w:val="Body"/>
        <w:numPr>
          <w:ilvl w:val="1"/>
          <w:numId w:val="1"/>
        </w:numPr>
      </w:pPr>
      <w:r>
        <w:rPr>
          <w:rFonts w:ascii="Consolas" w:hAnsi="Consolas"/>
        </w:rPr>
        <w:t>d</w:t>
      </w:r>
      <w:r w:rsidR="00403373" w:rsidRPr="00812504">
        <w:rPr>
          <w:rFonts w:ascii="Consolas" w:hAnsi="Consolas"/>
        </w:rPr>
        <w:t>ata</w:t>
      </w:r>
      <w:r w:rsidR="005C5D83">
        <w:rPr>
          <w:rFonts w:ascii="Consolas" w:hAnsi="Consolas"/>
        </w:rPr>
        <w:t>_f</w:t>
      </w:r>
      <w:r w:rsidR="00403373" w:rsidRPr="00812504">
        <w:rPr>
          <w:rFonts w:ascii="Consolas" w:hAnsi="Consolas"/>
        </w:rPr>
        <w:t>iles</w:t>
      </w:r>
      <w:r w:rsidR="00403373">
        <w:t xml:space="preserve"> (list) </w:t>
      </w:r>
      <w:r w:rsidR="00B65F10">
        <w:t>–</w:t>
      </w:r>
      <w:r w:rsidR="00403373">
        <w:t xml:space="preserve"> </w:t>
      </w:r>
      <w:r w:rsidR="00B65F10">
        <w:t>A list to store the valid file paths</w:t>
      </w:r>
      <w:r w:rsidR="0020470A" w:rsidRPr="0020470A">
        <w:t>, initially set to empty list</w:t>
      </w:r>
      <w:r w:rsidR="00B65F10">
        <w:t>.</w:t>
      </w:r>
    </w:p>
    <w:p w14:paraId="6E8C0FF7" w14:textId="3328E2D9" w:rsidR="00B65F10" w:rsidRDefault="00B93D40" w:rsidP="00B65F10">
      <w:pPr>
        <w:pStyle w:val="Body"/>
        <w:numPr>
          <w:ilvl w:val="0"/>
          <w:numId w:val="1"/>
        </w:numPr>
      </w:pPr>
      <w:r>
        <w:t>Return:</w:t>
      </w:r>
    </w:p>
    <w:p w14:paraId="2C082CFF" w14:textId="31955F62" w:rsidR="00B93D40" w:rsidRDefault="00B93D40" w:rsidP="00B93D40">
      <w:pPr>
        <w:pStyle w:val="Body"/>
        <w:numPr>
          <w:ilvl w:val="1"/>
          <w:numId w:val="1"/>
        </w:numPr>
      </w:pPr>
      <w:r>
        <w:t xml:space="preserve">int – An integer of 1 if </w:t>
      </w:r>
      <w:r w:rsidR="005A41AB">
        <w:t>the path given does not exist</w:t>
      </w:r>
      <w:r w:rsidR="00185A20">
        <w:t>, or an int of 2 if the file path is a formatted JSON file</w:t>
      </w:r>
      <w:r w:rsidR="005A41AB">
        <w:t xml:space="preserve">. </w:t>
      </w:r>
      <w:r w:rsidR="00185A20">
        <w:t>These int values</w:t>
      </w:r>
      <w:r w:rsidR="005A41AB">
        <w:t xml:space="preserve"> act as error code</w:t>
      </w:r>
      <w:r w:rsidR="00185A20">
        <w:t>s</w:t>
      </w:r>
      <w:r w:rsidR="005A41AB">
        <w:t>.</w:t>
      </w:r>
    </w:p>
    <w:p w14:paraId="41FC2F6B" w14:textId="1BA8EE7B" w:rsidR="005A41AB" w:rsidRDefault="005A41AB" w:rsidP="00B93D40">
      <w:pPr>
        <w:pStyle w:val="Body"/>
        <w:numPr>
          <w:ilvl w:val="1"/>
          <w:numId w:val="1"/>
        </w:numPr>
      </w:pPr>
      <w:r>
        <w:t xml:space="preserve">tuple – A tuple of the valid file paths that can be parsed. </w:t>
      </w:r>
    </w:p>
    <w:p w14:paraId="409177FC" w14:textId="384EF50E" w:rsidR="00C57CE0" w:rsidRDefault="00C57CE0" w:rsidP="00C57CE0">
      <w:pPr>
        <w:pStyle w:val="Body"/>
        <w:numPr>
          <w:ilvl w:val="0"/>
          <w:numId w:val="1"/>
        </w:numPr>
      </w:pPr>
      <w:r>
        <w:t>Functionality:</w:t>
      </w:r>
    </w:p>
    <w:p w14:paraId="717B3303" w14:textId="1EE5337C" w:rsidR="00C57CE0" w:rsidRDefault="00C57CE0" w:rsidP="00C57CE0">
      <w:pPr>
        <w:pStyle w:val="Body"/>
        <w:numPr>
          <w:ilvl w:val="1"/>
          <w:numId w:val="1"/>
        </w:numPr>
      </w:pPr>
      <w:r>
        <w:t xml:space="preserve">Need to check if the </w:t>
      </w:r>
      <w:r w:rsidR="00263498">
        <w:t xml:space="preserve">given </w:t>
      </w:r>
      <w:r>
        <w:t>file path exists</w:t>
      </w:r>
      <w:r w:rsidR="00E3107B">
        <w:t>,</w:t>
      </w:r>
      <w:r>
        <w:t xml:space="preserve"> and </w:t>
      </w:r>
      <w:r w:rsidR="007C7826">
        <w:t xml:space="preserve">if not </w:t>
      </w:r>
      <w:r w:rsidR="005056AF">
        <w:t>display</w:t>
      </w:r>
      <w:r w:rsidR="007C7826">
        <w:t xml:space="preserve"> the </w:t>
      </w:r>
      <w:r w:rsidR="005056AF">
        <w:t xml:space="preserve">message </w:t>
      </w:r>
      <w:r w:rsidR="00B7747D" w:rsidRPr="005056AF">
        <w:t>"</w:t>
      </w:r>
      <w:r w:rsidR="004646F9">
        <w:t>&lt;</w:t>
      </w:r>
      <w:r w:rsidR="005056AF" w:rsidRPr="005056AF">
        <w:t>file</w:t>
      </w:r>
      <w:r w:rsidR="00E3107B">
        <w:t xml:space="preserve"> </w:t>
      </w:r>
      <w:r w:rsidR="005056AF">
        <w:t>p</w:t>
      </w:r>
      <w:r w:rsidR="005056AF" w:rsidRPr="005056AF">
        <w:t>ath</w:t>
      </w:r>
      <w:r w:rsidR="004646F9">
        <w:t>&gt;</w:t>
      </w:r>
      <w:r w:rsidR="005056AF" w:rsidRPr="005056AF">
        <w:t xml:space="preserve">  does not exist." </w:t>
      </w:r>
      <w:r w:rsidR="00E3107B">
        <w:t xml:space="preserve">and </w:t>
      </w:r>
      <w:r>
        <w:t xml:space="preserve">return an int of 1. </w:t>
      </w:r>
    </w:p>
    <w:p w14:paraId="76D4E895" w14:textId="5095FEE0" w:rsidR="00263498" w:rsidRDefault="00263498" w:rsidP="00C57CE0">
      <w:pPr>
        <w:pStyle w:val="Body"/>
        <w:numPr>
          <w:ilvl w:val="1"/>
          <w:numId w:val="1"/>
        </w:numPr>
      </w:pPr>
      <w:r>
        <w:t>If the given file path exists and is a folder, check_path need to check the content of the folder for any valid files. This should work even if there are nested folders.</w:t>
      </w:r>
    </w:p>
    <w:p w14:paraId="42E982D9" w14:textId="47D9B1DE" w:rsidR="00E30AE5" w:rsidRDefault="00263498" w:rsidP="00C57CE0">
      <w:pPr>
        <w:pStyle w:val="Body"/>
        <w:numPr>
          <w:ilvl w:val="1"/>
          <w:numId w:val="1"/>
        </w:numPr>
      </w:pPr>
      <w:r>
        <w:t>If the given file path exists and is a file</w:t>
      </w:r>
      <w:r w:rsidR="00E30AE5">
        <w:t xml:space="preserve"> </w:t>
      </w:r>
      <w:r w:rsidR="000A12B1">
        <w:t>but is</w:t>
      </w:r>
      <w:r w:rsidR="00E87560">
        <w:t xml:space="preserve"> already formatted JSON file</w:t>
      </w:r>
      <w:r w:rsidR="00185A20">
        <w:t>,</w:t>
      </w:r>
      <w:r w:rsidR="000A12B1">
        <w:t xml:space="preserve"> it</w:t>
      </w:r>
      <w:r w:rsidR="00E87560">
        <w:t xml:space="preserve"> need</w:t>
      </w:r>
      <w:r w:rsidR="00E143D1">
        <w:t>s</w:t>
      </w:r>
      <w:r w:rsidR="00E87560">
        <w:t xml:space="preserve"> to be skipped</w:t>
      </w:r>
      <w:r w:rsidR="000A12B1">
        <w:t xml:space="preserve"> and an int of 2 returned</w:t>
      </w:r>
      <w:r w:rsidR="00E87560">
        <w:t xml:space="preserve">. </w:t>
      </w:r>
      <w:r w:rsidR="00F42464" w:rsidRPr="00F42464">
        <w:t>The names of already formatted JSON files end with '_formatted.json'.</w:t>
      </w:r>
    </w:p>
    <w:p w14:paraId="6F184343" w14:textId="1BA24C0F" w:rsidR="00C22EF0" w:rsidRDefault="00263498" w:rsidP="00263498">
      <w:pPr>
        <w:pStyle w:val="Body"/>
        <w:numPr>
          <w:ilvl w:val="1"/>
          <w:numId w:val="1"/>
        </w:numPr>
      </w:pPr>
      <w:r>
        <w:t>If file</w:t>
      </w:r>
      <w:r w:rsidR="00185A20">
        <w:t>(</w:t>
      </w:r>
      <w:r>
        <w:t>s</w:t>
      </w:r>
      <w:r w:rsidR="00185A20">
        <w:t>)</w:t>
      </w:r>
      <w:r>
        <w:t xml:space="preserve"> within the folder </w:t>
      </w:r>
      <w:r w:rsidR="00D52FF3">
        <w:t>are</w:t>
      </w:r>
      <w:r w:rsidR="00396A67">
        <w:t xml:space="preserve"> valid file</w:t>
      </w:r>
      <w:r w:rsidR="00D52FF3">
        <w:t>s</w:t>
      </w:r>
      <w:r w:rsidR="00396A67">
        <w:t xml:space="preserve"> to </w:t>
      </w:r>
      <w:r w:rsidR="00741C3B">
        <w:t>be processed</w:t>
      </w:r>
      <w:r>
        <w:t xml:space="preserve">, they </w:t>
      </w:r>
      <w:r w:rsidR="00741C3B">
        <w:t>need to be returned in the tuple</w:t>
      </w:r>
      <w:r w:rsidR="00E94050">
        <w:t xml:space="preserve">, so that </w:t>
      </w:r>
      <w:r w:rsidR="000A2B9B">
        <w:t xml:space="preserve">each element in </w:t>
      </w:r>
      <w:r w:rsidR="00E94050" w:rsidRPr="00E94050">
        <w:t>the tuple consist</w:t>
      </w:r>
      <w:r w:rsidR="008E0A29">
        <w:t>s</w:t>
      </w:r>
      <w:r w:rsidR="00E94050" w:rsidRPr="00E94050">
        <w:t xml:space="preserve"> of the complete file path followed by the file name</w:t>
      </w:r>
      <w:r w:rsidR="00741C3B">
        <w:t xml:space="preserve">. </w:t>
      </w:r>
      <w:r w:rsidR="00FF4BE3">
        <w:br/>
      </w:r>
    </w:p>
    <w:p w14:paraId="67BD807C" w14:textId="57FDB3E6" w:rsidR="005E79DD" w:rsidRDefault="006C6578" w:rsidP="005E79DD">
      <w:pPr>
        <w:pStyle w:val="Heading1"/>
      </w:pPr>
      <w:r>
        <w:t>New Code</w:t>
      </w:r>
    </w:p>
    <w:p w14:paraId="4F83B661" w14:textId="0FC76858" w:rsidR="004436A5" w:rsidRDefault="006C6578" w:rsidP="004436A5">
      <w:pPr>
        <w:spacing w:after="240"/>
      </w:pPr>
      <w:r>
        <w:t xml:space="preserve">The following </w:t>
      </w:r>
      <w:r w:rsidR="00262A65">
        <w:t>functions</w:t>
      </w:r>
      <w:r>
        <w:t xml:space="preserve"> were planned to be created by the previous team to meet the specifications </w:t>
      </w:r>
      <w:r w:rsidR="00262A65">
        <w:t xml:space="preserve">of the script. </w:t>
      </w:r>
    </w:p>
    <w:p w14:paraId="5C1EDF21" w14:textId="7AB74B8F" w:rsidR="004436A5" w:rsidRDefault="004436A5" w:rsidP="00A61601">
      <w:pPr>
        <w:pStyle w:val="Subheading1"/>
        <w:spacing w:before="240" w:after="240"/>
      </w:pPr>
      <w:r>
        <w:t>main.py</w:t>
      </w:r>
    </w:p>
    <w:p w14:paraId="5599DD98" w14:textId="20542797" w:rsidR="004436A5" w:rsidRDefault="001A277E" w:rsidP="001A277E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error</w:t>
      </w:r>
      <w:r w:rsidR="001423BB">
        <w:rPr>
          <w:rFonts w:ascii="Consolas" w:hAnsi="Consolas"/>
        </w:rPr>
        <w:t>_h</w:t>
      </w:r>
      <w:r>
        <w:rPr>
          <w:rFonts w:ascii="Consolas" w:hAnsi="Consolas"/>
        </w:rPr>
        <w:t>andle(check</w:t>
      </w:r>
      <w:r w:rsidR="001423BB">
        <w:rPr>
          <w:rFonts w:ascii="Consolas" w:hAnsi="Consolas"/>
        </w:rPr>
        <w:t>_r</w:t>
      </w:r>
      <w:r>
        <w:rPr>
          <w:rFonts w:ascii="Consolas" w:hAnsi="Consolas"/>
        </w:rPr>
        <w:t>eturn)</w:t>
      </w:r>
    </w:p>
    <w:p w14:paraId="542C2402" w14:textId="48DF4F1F" w:rsidR="001A277E" w:rsidRDefault="001A277E" w:rsidP="001A277E">
      <w:pPr>
        <w:pStyle w:val="Body"/>
        <w:numPr>
          <w:ilvl w:val="0"/>
          <w:numId w:val="4"/>
        </w:numPr>
      </w:pPr>
      <w:r>
        <w:t>Arguments:</w:t>
      </w:r>
    </w:p>
    <w:p w14:paraId="104C9158" w14:textId="676DEDD1" w:rsidR="001A277E" w:rsidRDefault="001423BB" w:rsidP="001A277E">
      <w:pPr>
        <w:pStyle w:val="Body"/>
        <w:numPr>
          <w:ilvl w:val="1"/>
          <w:numId w:val="4"/>
        </w:numPr>
      </w:pPr>
      <w:r>
        <w:rPr>
          <w:rFonts w:ascii="Consolas" w:hAnsi="Consolas"/>
        </w:rPr>
        <w:t>c</w:t>
      </w:r>
      <w:r w:rsidR="00DF199A" w:rsidRPr="00583663">
        <w:rPr>
          <w:rFonts w:ascii="Consolas" w:hAnsi="Consolas"/>
        </w:rPr>
        <w:t>heck</w:t>
      </w:r>
      <w:r>
        <w:rPr>
          <w:rFonts w:ascii="Consolas" w:hAnsi="Consolas"/>
        </w:rPr>
        <w:t>_r</w:t>
      </w:r>
      <w:r w:rsidR="00DF199A" w:rsidRPr="00583663">
        <w:rPr>
          <w:rFonts w:ascii="Consolas" w:hAnsi="Consolas"/>
        </w:rPr>
        <w:t>eturn</w:t>
      </w:r>
      <w:r w:rsidR="00DF199A">
        <w:t xml:space="preserve"> (int or tuple) – The return value of the </w:t>
      </w:r>
      <w:r w:rsidR="00583663" w:rsidRPr="00583663">
        <w:rPr>
          <w:rFonts w:ascii="Consolas" w:hAnsi="Consolas"/>
        </w:rPr>
        <w:t>check</w:t>
      </w:r>
      <w:r>
        <w:rPr>
          <w:rFonts w:ascii="Consolas" w:hAnsi="Consolas"/>
        </w:rPr>
        <w:t>_p</w:t>
      </w:r>
      <w:r w:rsidR="00583663" w:rsidRPr="00583663">
        <w:rPr>
          <w:rFonts w:ascii="Consolas" w:hAnsi="Consolas"/>
        </w:rPr>
        <w:t>ath</w:t>
      </w:r>
      <w:r w:rsidR="00583663">
        <w:t xml:space="preserve"> function.</w:t>
      </w:r>
    </w:p>
    <w:p w14:paraId="45258DED" w14:textId="349BB2CA" w:rsidR="00583663" w:rsidRDefault="00583663" w:rsidP="00583663">
      <w:pPr>
        <w:pStyle w:val="Body"/>
        <w:numPr>
          <w:ilvl w:val="0"/>
          <w:numId w:val="4"/>
        </w:numPr>
      </w:pPr>
      <w:r>
        <w:t>Return: None.</w:t>
      </w:r>
    </w:p>
    <w:p w14:paraId="7AA7D993" w14:textId="41A65982" w:rsidR="00583663" w:rsidRDefault="00583663" w:rsidP="00583663">
      <w:pPr>
        <w:pStyle w:val="Body"/>
        <w:numPr>
          <w:ilvl w:val="0"/>
          <w:numId w:val="4"/>
        </w:numPr>
      </w:pPr>
      <w:r>
        <w:t>Functionality:</w:t>
      </w:r>
    </w:p>
    <w:p w14:paraId="020E1EC3" w14:textId="33A461D2" w:rsidR="00583663" w:rsidRDefault="004C3BB5" w:rsidP="00583663">
      <w:pPr>
        <w:pStyle w:val="Body"/>
        <w:numPr>
          <w:ilvl w:val="1"/>
          <w:numId w:val="4"/>
        </w:numPr>
      </w:pPr>
      <w:r>
        <w:t>If the return value is 1, the script should exit because the path given was not valid.</w:t>
      </w:r>
      <w:r w:rsidR="00E4079B">
        <w:t xml:space="preserve"> </w:t>
      </w:r>
      <w:r w:rsidR="00BC7A30">
        <w:t>No message</w:t>
      </w:r>
      <w:r w:rsidR="003604F5">
        <w:t xml:space="preserve"> must be displayed here, as</w:t>
      </w:r>
      <w:r w:rsidR="00E4079B">
        <w:t xml:space="preserve"> the message was already displayed</w:t>
      </w:r>
      <w:r w:rsidR="00BC7A30">
        <w:t xml:space="preserve"> in check_path.</w:t>
      </w:r>
    </w:p>
    <w:p w14:paraId="511F403A" w14:textId="5D20B0FF" w:rsidR="00C5732E" w:rsidRDefault="00C5732E" w:rsidP="00583663">
      <w:pPr>
        <w:pStyle w:val="Body"/>
        <w:numPr>
          <w:ilvl w:val="1"/>
          <w:numId w:val="4"/>
        </w:numPr>
      </w:pPr>
      <w:r>
        <w:t xml:space="preserve">If the return value is 2, the script should </w:t>
      </w:r>
      <w:r w:rsidRPr="0015752E">
        <w:t>display the message "</w:t>
      </w:r>
      <w:r w:rsidRPr="00C5732E">
        <w:t xml:space="preserve">The file provided is already </w:t>
      </w:r>
      <w:r>
        <w:t>processed.” and exit because the file given should not be processed.</w:t>
      </w:r>
    </w:p>
    <w:p w14:paraId="1B8F2C8C" w14:textId="15204F21" w:rsidR="004F208B" w:rsidRDefault="004C3BB5" w:rsidP="004F208B">
      <w:pPr>
        <w:pStyle w:val="Body"/>
        <w:numPr>
          <w:ilvl w:val="1"/>
          <w:numId w:val="4"/>
        </w:numPr>
        <w:ind w:left="1434" w:hanging="357"/>
      </w:pPr>
      <w:r>
        <w:t xml:space="preserve">If the </w:t>
      </w:r>
      <w:r w:rsidR="000272C7">
        <w:t xml:space="preserve">tuple returned contains no paths, the script should </w:t>
      </w:r>
      <w:r w:rsidR="0015752E" w:rsidRPr="0015752E">
        <w:t>display the message "</w:t>
      </w:r>
      <w:r w:rsidR="00794DC1" w:rsidRPr="00794DC1">
        <w:t>There are no valid files to process</w:t>
      </w:r>
      <w:r w:rsidR="0015752E" w:rsidRPr="0015752E">
        <w:t xml:space="preserve"> in the folder provided." and exit because there are no valid files to process.</w:t>
      </w:r>
      <w:r w:rsidR="00726348">
        <w:t xml:space="preserve"> </w:t>
      </w:r>
    </w:p>
    <w:p w14:paraId="49FB3004" w14:textId="75AA8964" w:rsidR="004C3BB5" w:rsidRDefault="004F208B" w:rsidP="004F208B">
      <w:pPr>
        <w:pStyle w:val="Body"/>
        <w:spacing w:after="240"/>
        <w:ind w:left="357" w:firstLine="720"/>
      </w:pPr>
      <w:r>
        <w:t xml:space="preserve">Note: </w:t>
      </w:r>
      <w:r w:rsidR="001631A0">
        <w:t xml:space="preserve">Find out information about </w:t>
      </w:r>
      <w:r w:rsidR="00726348" w:rsidRPr="00726348">
        <w:t>sys.exit()</w:t>
      </w:r>
      <w:r w:rsidR="00726348">
        <w:t xml:space="preserve"> </w:t>
      </w:r>
      <w:r w:rsidR="001631A0">
        <w:t xml:space="preserve">and use it </w:t>
      </w:r>
      <w:r>
        <w:t>to exit the script</w:t>
      </w:r>
      <w:r w:rsidR="001631A0">
        <w:t>.</w:t>
      </w:r>
    </w:p>
    <w:p w14:paraId="78BFE604" w14:textId="09EBD704" w:rsidR="002F2EF4" w:rsidRPr="00CF77A3" w:rsidRDefault="00835406" w:rsidP="00CF77A3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p</w:t>
      </w:r>
      <w:r w:rsidR="00CF77A3" w:rsidRPr="00CF77A3">
        <w:rPr>
          <w:rFonts w:ascii="Consolas" w:hAnsi="Consolas"/>
        </w:rPr>
        <w:t>rint</w:t>
      </w:r>
      <w:r>
        <w:rPr>
          <w:rFonts w:ascii="Consolas" w:hAnsi="Consolas"/>
        </w:rPr>
        <w:t>_o</w:t>
      </w:r>
      <w:r w:rsidR="00CF77A3" w:rsidRPr="00CF77A3">
        <w:rPr>
          <w:rFonts w:ascii="Consolas" w:hAnsi="Consolas"/>
        </w:rPr>
        <w:t>utput(num</w:t>
      </w:r>
      <w:r>
        <w:rPr>
          <w:rFonts w:ascii="Consolas" w:hAnsi="Consolas"/>
        </w:rPr>
        <w:t>_f</w:t>
      </w:r>
      <w:r w:rsidR="00CF77A3" w:rsidRPr="00CF77A3">
        <w:rPr>
          <w:rFonts w:ascii="Consolas" w:hAnsi="Consolas"/>
        </w:rPr>
        <w:t>iles, num</w:t>
      </w:r>
      <w:r>
        <w:rPr>
          <w:rFonts w:ascii="Consolas" w:hAnsi="Consolas"/>
        </w:rPr>
        <w:t>_e</w:t>
      </w:r>
      <w:r w:rsidR="00CF77A3" w:rsidRPr="00CF77A3">
        <w:rPr>
          <w:rFonts w:ascii="Consolas" w:hAnsi="Consolas"/>
        </w:rPr>
        <w:t>mps)</w:t>
      </w:r>
    </w:p>
    <w:p w14:paraId="2B994711" w14:textId="304EC8B8" w:rsidR="00CF77A3" w:rsidRDefault="00CF77A3" w:rsidP="00CF77A3">
      <w:pPr>
        <w:pStyle w:val="Body"/>
        <w:numPr>
          <w:ilvl w:val="0"/>
          <w:numId w:val="5"/>
        </w:numPr>
      </w:pPr>
      <w:r>
        <w:t>Arguments:</w:t>
      </w:r>
    </w:p>
    <w:p w14:paraId="46676602" w14:textId="608BDF69" w:rsidR="00CF77A3" w:rsidRDefault="002D10F4" w:rsidP="00CF77A3">
      <w:pPr>
        <w:pStyle w:val="Body"/>
        <w:numPr>
          <w:ilvl w:val="1"/>
          <w:numId w:val="5"/>
        </w:numPr>
      </w:pPr>
      <w:r>
        <w:rPr>
          <w:rFonts w:ascii="Consolas" w:hAnsi="Consolas"/>
        </w:rPr>
        <w:t>n</w:t>
      </w:r>
      <w:r w:rsidR="00CF77A3" w:rsidRPr="000214B5">
        <w:rPr>
          <w:rFonts w:ascii="Consolas" w:hAnsi="Consolas"/>
        </w:rPr>
        <w:t>um</w:t>
      </w:r>
      <w:r>
        <w:rPr>
          <w:rFonts w:ascii="Consolas" w:hAnsi="Consolas"/>
        </w:rPr>
        <w:t>_f</w:t>
      </w:r>
      <w:r w:rsidR="00CF77A3" w:rsidRPr="000214B5">
        <w:rPr>
          <w:rFonts w:ascii="Consolas" w:hAnsi="Consolas"/>
        </w:rPr>
        <w:t>iles</w:t>
      </w:r>
      <w:r w:rsidR="008655EC">
        <w:t xml:space="preserve"> (int) – The number of valid files that were processed</w:t>
      </w:r>
      <w:r w:rsidR="00085C98">
        <w:t>.</w:t>
      </w:r>
    </w:p>
    <w:p w14:paraId="7B5C2D3A" w14:textId="1A87E201" w:rsidR="006A7766" w:rsidRDefault="002D10F4" w:rsidP="006A7766">
      <w:pPr>
        <w:pStyle w:val="Body"/>
        <w:numPr>
          <w:ilvl w:val="1"/>
          <w:numId w:val="5"/>
        </w:numPr>
      </w:pPr>
      <w:r>
        <w:rPr>
          <w:rFonts w:ascii="Consolas" w:hAnsi="Consolas"/>
        </w:rPr>
        <w:t>n</w:t>
      </w:r>
      <w:r w:rsidR="00085C98" w:rsidRPr="000214B5">
        <w:rPr>
          <w:rFonts w:ascii="Consolas" w:hAnsi="Consolas"/>
        </w:rPr>
        <w:t>um</w:t>
      </w:r>
      <w:r>
        <w:rPr>
          <w:rFonts w:ascii="Consolas" w:hAnsi="Consolas"/>
        </w:rPr>
        <w:t>_e</w:t>
      </w:r>
      <w:r w:rsidR="00A966A8">
        <w:rPr>
          <w:rFonts w:ascii="Consolas" w:hAnsi="Consolas"/>
        </w:rPr>
        <w:t>m</w:t>
      </w:r>
      <w:r w:rsidR="00085C98" w:rsidRPr="000214B5">
        <w:rPr>
          <w:rFonts w:ascii="Consolas" w:hAnsi="Consolas"/>
        </w:rPr>
        <w:t>ps</w:t>
      </w:r>
      <w:r w:rsidR="00085C98">
        <w:t xml:space="preserve"> (int) – The number of valid employee entries that were processed. </w:t>
      </w:r>
    </w:p>
    <w:p w14:paraId="4B99C7DD" w14:textId="307D70E2" w:rsidR="006A7766" w:rsidRDefault="006A7766" w:rsidP="006A7766">
      <w:pPr>
        <w:pStyle w:val="Body"/>
        <w:numPr>
          <w:ilvl w:val="0"/>
          <w:numId w:val="5"/>
        </w:numPr>
      </w:pPr>
      <w:r>
        <w:t>Return: None.</w:t>
      </w:r>
    </w:p>
    <w:p w14:paraId="471D7D68" w14:textId="23056BCA" w:rsidR="00B812B2" w:rsidRDefault="006A7766" w:rsidP="00960660">
      <w:pPr>
        <w:pStyle w:val="Body"/>
        <w:numPr>
          <w:ilvl w:val="0"/>
          <w:numId w:val="5"/>
        </w:numPr>
        <w:spacing w:after="240"/>
      </w:pPr>
      <w:r>
        <w:t>Functionality: Display the number of files and employees processed in the format seen</w:t>
      </w:r>
      <w:r w:rsidR="004C50BC">
        <w:t xml:space="preserve"> </w:t>
      </w:r>
      <w:r>
        <w:t>below</w:t>
      </w:r>
      <w:r w:rsidR="00FD06FC">
        <w:t xml:space="preserve"> (the </w:t>
      </w:r>
      <w:r w:rsidR="00273140">
        <w:t xml:space="preserve">actual </w:t>
      </w:r>
      <w:r w:rsidR="00FD06FC">
        <w:t>numbers are for illustration only</w:t>
      </w:r>
      <w:r w:rsidR="003A3326">
        <w:t xml:space="preserve"> – they will change depending on the situation</w:t>
      </w:r>
      <w:r w:rsidR="00FD06FC">
        <w:t>)</w:t>
      </w:r>
      <w: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72"/>
      </w:tblGrid>
      <w:tr w:rsidR="00B812B2" w14:paraId="4CF478FE" w14:textId="77777777" w:rsidTr="001102C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3FFCC" w:themeFill="text2" w:themeFillTint="33"/>
            <w:vAlign w:val="center"/>
          </w:tcPr>
          <w:p w14:paraId="7C297B26" w14:textId="77777777" w:rsidR="00B812B2" w:rsidRPr="00DE3516" w:rsidRDefault="00B812B2" w:rsidP="00883BD9">
            <w:pPr>
              <w:pStyle w:val="Body"/>
              <w:spacing w:before="240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>============================================================</w:t>
            </w:r>
          </w:p>
          <w:p w14:paraId="5E665039" w14:textId="77777777" w:rsidR="00B812B2" w:rsidRPr="00DE3516" w:rsidRDefault="00B812B2" w:rsidP="00883BD9">
            <w:pPr>
              <w:pStyle w:val="Body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>---------------------Processing Summary---------------------</w:t>
            </w:r>
          </w:p>
          <w:p w14:paraId="16207872" w14:textId="77777777" w:rsidR="00B812B2" w:rsidRPr="00DE3516" w:rsidRDefault="00B812B2" w:rsidP="00883BD9">
            <w:pPr>
              <w:pStyle w:val="Body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>============================================================</w:t>
            </w:r>
          </w:p>
          <w:p w14:paraId="76B969CE" w14:textId="4C11FE83" w:rsidR="00B812B2" w:rsidRPr="00DE3516" w:rsidRDefault="00B812B2" w:rsidP="00883BD9">
            <w:pPr>
              <w:pStyle w:val="Body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 xml:space="preserve">Number of files processed:   </w:t>
            </w:r>
            <w:r w:rsidR="004C50BC">
              <w:rPr>
                <w:rFonts w:ascii="Consolas" w:hAnsi="Consolas"/>
              </w:rPr>
              <w:t>1</w:t>
            </w:r>
          </w:p>
          <w:p w14:paraId="421CED1C" w14:textId="77777777" w:rsidR="00B812B2" w:rsidRPr="00DE3516" w:rsidRDefault="00B812B2" w:rsidP="00883BD9">
            <w:pPr>
              <w:pStyle w:val="Body"/>
              <w:ind w:left="1515"/>
              <w:rPr>
                <w:rFonts w:ascii="Consolas" w:hAnsi="Consolas"/>
              </w:rPr>
            </w:pPr>
            <w:r w:rsidRPr="00DE3516">
              <w:rPr>
                <w:rFonts w:ascii="Consolas" w:hAnsi="Consolas"/>
              </w:rPr>
              <w:t>Number of employee entries</w:t>
            </w:r>
          </w:p>
          <w:p w14:paraId="1B5953E7" w14:textId="0903A42A" w:rsidR="00B812B2" w:rsidRPr="00883BD9" w:rsidRDefault="00D47A53" w:rsidP="00883BD9">
            <w:pPr>
              <w:pStyle w:val="Body"/>
              <w:spacing w:after="240"/>
              <w:ind w:left="1515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B812B2" w:rsidRPr="00DE3516">
              <w:rPr>
                <w:rFonts w:ascii="Consolas" w:hAnsi="Consolas"/>
              </w:rPr>
              <w:t>formatted and calculated:   2</w:t>
            </w:r>
          </w:p>
        </w:tc>
      </w:tr>
    </w:tbl>
    <w:p w14:paraId="2D6CDCBE" w14:textId="2F0C9FCA" w:rsidR="00476BA9" w:rsidRPr="00C042EC" w:rsidRDefault="00835406" w:rsidP="00476BA9">
      <w:pPr>
        <w:pStyle w:val="BodySubheading1"/>
        <w:spacing w:before="240"/>
        <w:rPr>
          <w:rFonts w:ascii="Consolas" w:hAnsi="Consolas"/>
        </w:rPr>
      </w:pPr>
      <w:r>
        <w:rPr>
          <w:rFonts w:ascii="Consolas" w:hAnsi="Consolas"/>
        </w:rPr>
        <w:t>s</w:t>
      </w:r>
      <w:r w:rsidR="00476BA9" w:rsidRPr="00C042EC">
        <w:rPr>
          <w:rFonts w:ascii="Consolas" w:hAnsi="Consolas"/>
        </w:rPr>
        <w:t>tart</w:t>
      </w:r>
      <w:r>
        <w:rPr>
          <w:rFonts w:ascii="Consolas" w:hAnsi="Consolas"/>
        </w:rPr>
        <w:t>_p</w:t>
      </w:r>
      <w:r w:rsidR="00476BA9" w:rsidRPr="00C042EC">
        <w:rPr>
          <w:rFonts w:ascii="Consolas" w:hAnsi="Consolas"/>
        </w:rPr>
        <w:t>rocess(tup)</w:t>
      </w:r>
    </w:p>
    <w:p w14:paraId="5296AC5D" w14:textId="15F1867A" w:rsidR="00E9655B" w:rsidRDefault="00855360" w:rsidP="00855360">
      <w:pPr>
        <w:pStyle w:val="Body"/>
        <w:numPr>
          <w:ilvl w:val="0"/>
          <w:numId w:val="17"/>
        </w:numPr>
      </w:pPr>
      <w:r>
        <w:t>Arguments:</w:t>
      </w:r>
    </w:p>
    <w:p w14:paraId="16526559" w14:textId="1B5E6CBF" w:rsidR="00855360" w:rsidRDefault="00855360" w:rsidP="00855360">
      <w:pPr>
        <w:pStyle w:val="Body"/>
        <w:numPr>
          <w:ilvl w:val="1"/>
          <w:numId w:val="17"/>
        </w:numPr>
      </w:pPr>
      <w:r w:rsidRPr="00C042EC">
        <w:rPr>
          <w:rFonts w:ascii="Consolas" w:hAnsi="Consolas"/>
        </w:rPr>
        <w:t>tup</w:t>
      </w:r>
      <w:r>
        <w:t xml:space="preserve"> – Tuple of </w:t>
      </w:r>
      <w:r w:rsidR="00EB496B">
        <w:t>valid JS</w:t>
      </w:r>
      <w:r w:rsidR="0012011E">
        <w:t>O</w:t>
      </w:r>
      <w:r w:rsidR="00EB496B">
        <w:t>N</w:t>
      </w:r>
      <w:r w:rsidR="007506B8">
        <w:t xml:space="preserve"> </w:t>
      </w:r>
      <w:r w:rsidR="00EB496B">
        <w:t xml:space="preserve">file paths </w:t>
      </w:r>
      <w:r w:rsidR="00C042EC">
        <w:t xml:space="preserve">generated from </w:t>
      </w:r>
      <w:r w:rsidR="00C042EC" w:rsidRPr="00C042EC">
        <w:rPr>
          <w:rFonts w:ascii="Consolas" w:hAnsi="Consolas"/>
        </w:rPr>
        <w:t>check</w:t>
      </w:r>
      <w:r w:rsidR="00835406">
        <w:rPr>
          <w:rFonts w:ascii="Consolas" w:hAnsi="Consolas"/>
        </w:rPr>
        <w:t>_p</w:t>
      </w:r>
      <w:r w:rsidR="00C042EC" w:rsidRPr="00C042EC">
        <w:rPr>
          <w:rFonts w:ascii="Consolas" w:hAnsi="Consolas"/>
        </w:rPr>
        <w:t>ath</w:t>
      </w:r>
      <w:r w:rsidR="00C042EC">
        <w:t>.</w:t>
      </w:r>
    </w:p>
    <w:p w14:paraId="355CE72A" w14:textId="78EA9B95" w:rsidR="00C042EC" w:rsidRDefault="00C042EC" w:rsidP="00C042EC">
      <w:pPr>
        <w:pStyle w:val="Body"/>
        <w:numPr>
          <w:ilvl w:val="0"/>
          <w:numId w:val="17"/>
        </w:numPr>
      </w:pPr>
      <w:r>
        <w:t>Return: None.</w:t>
      </w:r>
    </w:p>
    <w:p w14:paraId="7B7D6E7D" w14:textId="4B0FF34D" w:rsidR="00C042EC" w:rsidRDefault="00C042EC" w:rsidP="00C042EC">
      <w:pPr>
        <w:pStyle w:val="Body"/>
        <w:numPr>
          <w:ilvl w:val="0"/>
          <w:numId w:val="17"/>
        </w:numPr>
      </w:pPr>
      <w:r>
        <w:t xml:space="preserve">Functionality: </w:t>
      </w:r>
    </w:p>
    <w:p w14:paraId="27EDFEBE" w14:textId="2A18DF21" w:rsidR="00193F36" w:rsidRDefault="00193F36" w:rsidP="00193F36">
      <w:pPr>
        <w:pStyle w:val="Body"/>
        <w:numPr>
          <w:ilvl w:val="1"/>
          <w:numId w:val="17"/>
        </w:numPr>
      </w:pPr>
      <w:r>
        <w:t xml:space="preserve">Calculate the number of files and employees processed. </w:t>
      </w:r>
    </w:p>
    <w:p w14:paraId="29FF38B3" w14:textId="27AB706C" w:rsidR="003A1171" w:rsidRDefault="003A1171" w:rsidP="00193F36">
      <w:pPr>
        <w:pStyle w:val="Body"/>
        <w:numPr>
          <w:ilvl w:val="1"/>
          <w:numId w:val="17"/>
        </w:numPr>
      </w:pPr>
      <w:r>
        <w:t xml:space="preserve">Process each file and save the information into a new </w:t>
      </w:r>
      <w:r w:rsidR="00937006">
        <w:t>formatted JSON file</w:t>
      </w:r>
      <w:r w:rsidR="00BA56C5">
        <w:t xml:space="preserve"> as detailed in </w:t>
      </w:r>
      <w:r w:rsidR="00BA56C5" w:rsidRPr="00BA56C5">
        <w:rPr>
          <w:rFonts w:ascii="Consolas" w:hAnsi="Consolas"/>
        </w:rPr>
        <w:t>parse</w:t>
      </w:r>
      <w:r w:rsidR="00835406">
        <w:rPr>
          <w:rFonts w:ascii="Consolas" w:hAnsi="Consolas"/>
        </w:rPr>
        <w:t>_f</w:t>
      </w:r>
      <w:r w:rsidR="00BA56C5" w:rsidRPr="00BA56C5">
        <w:rPr>
          <w:rFonts w:ascii="Consolas" w:hAnsi="Consolas"/>
        </w:rPr>
        <w:t>ile.py</w:t>
      </w:r>
      <w:r w:rsidR="00BA56C5">
        <w:t>.</w:t>
      </w:r>
    </w:p>
    <w:p w14:paraId="280CAEFE" w14:textId="6DEC54E0" w:rsidR="00937006" w:rsidRDefault="00937006" w:rsidP="00193F36">
      <w:pPr>
        <w:pStyle w:val="Body"/>
        <w:numPr>
          <w:ilvl w:val="1"/>
          <w:numId w:val="17"/>
        </w:numPr>
      </w:pPr>
      <w:r>
        <w:t xml:space="preserve">Print the output information as detailed in </w:t>
      </w:r>
      <w:r w:rsidRPr="00937006">
        <w:rPr>
          <w:rFonts w:ascii="Consolas" w:hAnsi="Consolas"/>
        </w:rPr>
        <w:t>print</w:t>
      </w:r>
      <w:r w:rsidR="00835406">
        <w:rPr>
          <w:rFonts w:ascii="Consolas" w:hAnsi="Consolas"/>
        </w:rPr>
        <w:t>_o</w:t>
      </w:r>
      <w:r w:rsidRPr="00937006">
        <w:rPr>
          <w:rFonts w:ascii="Consolas" w:hAnsi="Consolas"/>
        </w:rPr>
        <w:t>utput</w:t>
      </w:r>
      <w:r>
        <w:t>.</w:t>
      </w:r>
    </w:p>
    <w:p w14:paraId="46B41BF5" w14:textId="77777777" w:rsidR="00BA56C5" w:rsidRDefault="00BA56C5" w:rsidP="00BA56C5">
      <w:pPr>
        <w:pStyle w:val="Body"/>
      </w:pPr>
    </w:p>
    <w:p w14:paraId="466C509B" w14:textId="2B1BD214" w:rsidR="00B812B2" w:rsidRDefault="001B44E4" w:rsidP="00E65A7C">
      <w:pPr>
        <w:pStyle w:val="Subheading1"/>
        <w:spacing w:before="240" w:after="240"/>
      </w:pPr>
      <w:r>
        <w:t>p</w:t>
      </w:r>
      <w:r w:rsidR="005D627C">
        <w:t>arse</w:t>
      </w:r>
      <w:r>
        <w:t>_f</w:t>
      </w:r>
      <w:r w:rsidR="005D627C">
        <w:t>ile.py</w:t>
      </w:r>
    </w:p>
    <w:p w14:paraId="77480770" w14:textId="427618A9" w:rsidR="005D627C" w:rsidRDefault="005D627C" w:rsidP="005D627C">
      <w:pPr>
        <w:pStyle w:val="BodySubheading1"/>
        <w:rPr>
          <w:rFonts w:ascii="Consolas" w:hAnsi="Consolas"/>
        </w:rPr>
      </w:pPr>
      <w:r w:rsidRPr="00E65A7C">
        <w:rPr>
          <w:rFonts w:ascii="Consolas" w:hAnsi="Consolas"/>
        </w:rPr>
        <w:t>get</w:t>
      </w:r>
      <w:r w:rsidR="002F3D6A">
        <w:rPr>
          <w:rFonts w:ascii="Consolas" w:hAnsi="Consolas"/>
        </w:rPr>
        <w:t>_json_c</w:t>
      </w:r>
      <w:r w:rsidRPr="00E65A7C">
        <w:rPr>
          <w:rFonts w:ascii="Consolas" w:hAnsi="Consolas"/>
        </w:rPr>
        <w:t>ontent(file)</w:t>
      </w:r>
    </w:p>
    <w:p w14:paraId="7EB95147" w14:textId="43F6CF5E" w:rsidR="00E65A7C" w:rsidRDefault="00E65A7C" w:rsidP="00E65A7C">
      <w:pPr>
        <w:pStyle w:val="Body"/>
        <w:numPr>
          <w:ilvl w:val="0"/>
          <w:numId w:val="8"/>
        </w:numPr>
      </w:pPr>
      <w:r>
        <w:t>Arguments:</w:t>
      </w:r>
    </w:p>
    <w:p w14:paraId="674BF22C" w14:textId="242F3E51" w:rsidR="002F0051" w:rsidRDefault="00E65A7C" w:rsidP="002F0051">
      <w:pPr>
        <w:pStyle w:val="Body"/>
        <w:numPr>
          <w:ilvl w:val="1"/>
          <w:numId w:val="8"/>
        </w:numPr>
      </w:pPr>
      <w:r w:rsidRPr="000214B5">
        <w:rPr>
          <w:rFonts w:ascii="Consolas" w:hAnsi="Consolas"/>
        </w:rPr>
        <w:t>file</w:t>
      </w:r>
      <w:r>
        <w:t xml:space="preserve"> </w:t>
      </w:r>
      <w:r w:rsidR="002F0051">
        <w:t xml:space="preserve">(str) – The path to the </w:t>
      </w:r>
      <w:r w:rsidR="00083488">
        <w:t xml:space="preserve">JSON </w:t>
      </w:r>
      <w:r w:rsidR="002F0051">
        <w:t>file to get the content of.</w:t>
      </w:r>
    </w:p>
    <w:p w14:paraId="0C2446E5" w14:textId="5E6BAF29" w:rsidR="002F0051" w:rsidRDefault="0053327F" w:rsidP="002F0051">
      <w:pPr>
        <w:pStyle w:val="Body"/>
        <w:numPr>
          <w:ilvl w:val="0"/>
          <w:numId w:val="8"/>
        </w:numPr>
      </w:pPr>
      <w:r>
        <w:t>Return:</w:t>
      </w:r>
    </w:p>
    <w:p w14:paraId="764C0D6C" w14:textId="5F1A4178" w:rsidR="0053327F" w:rsidRDefault="003C5B93" w:rsidP="0053327F">
      <w:pPr>
        <w:pStyle w:val="Body"/>
        <w:numPr>
          <w:ilvl w:val="1"/>
          <w:numId w:val="8"/>
        </w:numPr>
      </w:pPr>
      <w:r>
        <w:t>l</w:t>
      </w:r>
      <w:r w:rsidR="0007449E" w:rsidRPr="0007449E">
        <w:t>ist</w:t>
      </w:r>
      <w:r w:rsidR="0007449E">
        <w:rPr>
          <w:rFonts w:ascii="Consolas" w:hAnsi="Consolas"/>
        </w:rPr>
        <w:t xml:space="preserve"> </w:t>
      </w:r>
      <w:r w:rsidR="0007449E">
        <w:t>– The</w:t>
      </w:r>
      <w:r w:rsidR="00547324">
        <w:t xml:space="preserve"> content of the file passed into the </w:t>
      </w:r>
      <w:r w:rsidR="00083488">
        <w:t>function.</w:t>
      </w:r>
      <w:r w:rsidR="00F83E88">
        <w:t xml:space="preserve"> Should be a list of dictionaries, where each dictionary is the employee entry.</w:t>
      </w:r>
    </w:p>
    <w:p w14:paraId="758E4F5F" w14:textId="70B6A028" w:rsidR="00495B35" w:rsidRDefault="00F36044" w:rsidP="00495B35">
      <w:pPr>
        <w:pStyle w:val="Body"/>
        <w:numPr>
          <w:ilvl w:val="0"/>
          <w:numId w:val="8"/>
        </w:numPr>
        <w:spacing w:after="240"/>
      </w:pPr>
      <w:r>
        <w:t xml:space="preserve">Functionality: Read the </w:t>
      </w:r>
      <w:r w:rsidR="00F1465A">
        <w:t xml:space="preserve">JSON </w:t>
      </w:r>
      <w:r>
        <w:t xml:space="preserve">file that was passed in, to get the </w:t>
      </w:r>
      <w:r w:rsidR="00F1465A">
        <w:t xml:space="preserve">data in the file. </w:t>
      </w:r>
    </w:p>
    <w:p w14:paraId="1C00C637" w14:textId="350F87F4" w:rsidR="000214B5" w:rsidRDefault="006F1CE3" w:rsidP="00B46D88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g</w:t>
      </w:r>
      <w:r w:rsidR="000214B5" w:rsidRPr="00B46D88">
        <w:rPr>
          <w:rFonts w:ascii="Consolas" w:hAnsi="Consolas"/>
        </w:rPr>
        <w:t>enerate</w:t>
      </w:r>
      <w:r>
        <w:rPr>
          <w:rFonts w:ascii="Consolas" w:hAnsi="Consolas"/>
        </w:rPr>
        <w:t>_e</w:t>
      </w:r>
      <w:r w:rsidR="000214B5" w:rsidRPr="00B46D88">
        <w:rPr>
          <w:rFonts w:ascii="Consolas" w:hAnsi="Consolas"/>
        </w:rPr>
        <w:t>mail(first</w:t>
      </w:r>
      <w:r w:rsidR="00E92BEC">
        <w:rPr>
          <w:rFonts w:ascii="Consolas" w:hAnsi="Consolas"/>
        </w:rPr>
        <w:t>_</w:t>
      </w:r>
      <w:r w:rsidR="000214B5" w:rsidRPr="00B46D88">
        <w:rPr>
          <w:rFonts w:ascii="Consolas" w:hAnsi="Consolas"/>
        </w:rPr>
        <w:t>name, last</w:t>
      </w:r>
      <w:r w:rsidR="00E92BEC">
        <w:rPr>
          <w:rFonts w:ascii="Consolas" w:hAnsi="Consolas"/>
        </w:rPr>
        <w:t>_</w:t>
      </w:r>
      <w:r w:rsidR="000214B5" w:rsidRPr="00B46D88">
        <w:rPr>
          <w:rFonts w:ascii="Consolas" w:hAnsi="Consolas"/>
        </w:rPr>
        <w:t>name)</w:t>
      </w:r>
    </w:p>
    <w:p w14:paraId="7B8219F9" w14:textId="066F899F" w:rsidR="00B46D88" w:rsidRDefault="00B46D88" w:rsidP="00B46D88">
      <w:pPr>
        <w:pStyle w:val="Body"/>
        <w:numPr>
          <w:ilvl w:val="0"/>
          <w:numId w:val="9"/>
        </w:numPr>
      </w:pPr>
      <w:r>
        <w:t>Arguments:</w:t>
      </w:r>
    </w:p>
    <w:p w14:paraId="7E95A36B" w14:textId="35EB25BF" w:rsidR="00B46D88" w:rsidRDefault="00B002DF" w:rsidP="00B46D88">
      <w:pPr>
        <w:pStyle w:val="Body"/>
        <w:numPr>
          <w:ilvl w:val="1"/>
          <w:numId w:val="9"/>
        </w:numPr>
      </w:pPr>
      <w:r>
        <w:rPr>
          <w:rFonts w:ascii="Consolas" w:hAnsi="Consolas"/>
        </w:rPr>
        <w:t>f</w:t>
      </w:r>
      <w:r w:rsidR="00B46D88" w:rsidRPr="00F9351D">
        <w:rPr>
          <w:rFonts w:ascii="Consolas" w:hAnsi="Consolas"/>
        </w:rPr>
        <w:t>irst</w:t>
      </w:r>
      <w:r w:rsidR="00E92BEC">
        <w:rPr>
          <w:rFonts w:ascii="Consolas" w:hAnsi="Consolas"/>
        </w:rPr>
        <w:t>_</w:t>
      </w:r>
      <w:r w:rsidR="00B46D88" w:rsidRPr="00F9351D">
        <w:rPr>
          <w:rFonts w:ascii="Consolas" w:hAnsi="Consolas"/>
        </w:rPr>
        <w:t>name</w:t>
      </w:r>
      <w:r w:rsidR="00B46D88">
        <w:t xml:space="preserve"> (str) – The employees first nam</w:t>
      </w:r>
      <w:r w:rsidR="00027435">
        <w:t>e</w:t>
      </w:r>
      <w:r w:rsidR="00D604F2">
        <w:t>.</w:t>
      </w:r>
    </w:p>
    <w:p w14:paraId="51A0EE69" w14:textId="26E9191A" w:rsidR="00D604F2" w:rsidRDefault="00B002DF" w:rsidP="00D604F2">
      <w:pPr>
        <w:pStyle w:val="Body"/>
        <w:numPr>
          <w:ilvl w:val="1"/>
          <w:numId w:val="9"/>
        </w:numPr>
      </w:pPr>
      <w:r>
        <w:rPr>
          <w:rFonts w:ascii="Consolas" w:hAnsi="Consolas"/>
        </w:rPr>
        <w:t>l</w:t>
      </w:r>
      <w:r w:rsidR="00D604F2" w:rsidRPr="00F9351D">
        <w:rPr>
          <w:rFonts w:ascii="Consolas" w:hAnsi="Consolas"/>
        </w:rPr>
        <w:t>ast</w:t>
      </w:r>
      <w:r w:rsidR="00E92BEC">
        <w:rPr>
          <w:rFonts w:ascii="Consolas" w:hAnsi="Consolas"/>
        </w:rPr>
        <w:t>_</w:t>
      </w:r>
      <w:r w:rsidR="00D604F2" w:rsidRPr="00F9351D">
        <w:rPr>
          <w:rFonts w:ascii="Consolas" w:hAnsi="Consolas"/>
        </w:rPr>
        <w:t>name</w:t>
      </w:r>
      <w:r w:rsidR="00D604F2">
        <w:t xml:space="preserve"> (str) – The employees last.</w:t>
      </w:r>
    </w:p>
    <w:p w14:paraId="3BB09E38" w14:textId="4B760835" w:rsidR="00D604F2" w:rsidRDefault="00D604F2" w:rsidP="00D604F2">
      <w:pPr>
        <w:pStyle w:val="Body"/>
        <w:numPr>
          <w:ilvl w:val="0"/>
          <w:numId w:val="9"/>
        </w:numPr>
      </w:pPr>
      <w:r>
        <w:t>Return:</w:t>
      </w:r>
    </w:p>
    <w:p w14:paraId="645725C0" w14:textId="656F7180" w:rsidR="00D604F2" w:rsidRDefault="003C5B93" w:rsidP="00D604F2">
      <w:pPr>
        <w:pStyle w:val="Body"/>
        <w:numPr>
          <w:ilvl w:val="1"/>
          <w:numId w:val="9"/>
        </w:numPr>
      </w:pPr>
      <w:r>
        <w:t xml:space="preserve">str </w:t>
      </w:r>
      <w:r w:rsidR="00546127">
        <w:t>–</w:t>
      </w:r>
      <w:r>
        <w:t xml:space="preserve"> </w:t>
      </w:r>
      <w:r w:rsidR="00546127">
        <w:t>The company email in the format of &lt;first letter of the first name&gt;&lt;full last name&gt;@comp.com</w:t>
      </w:r>
      <w:r w:rsidR="005B604F">
        <w:t xml:space="preserve"> all in lower case. For example, John Smith’s email would be jsmith@comp.com.</w:t>
      </w:r>
    </w:p>
    <w:p w14:paraId="74A51090" w14:textId="4C8624AE" w:rsidR="005B604F" w:rsidRDefault="00F9351D" w:rsidP="00F9351D">
      <w:pPr>
        <w:pStyle w:val="Body"/>
        <w:numPr>
          <w:ilvl w:val="0"/>
          <w:numId w:val="9"/>
        </w:numPr>
        <w:spacing w:after="240"/>
      </w:pPr>
      <w:r>
        <w:t xml:space="preserve">Functionality: Generate the email address for the employee entry to follow the format detailed above. </w:t>
      </w:r>
    </w:p>
    <w:p w14:paraId="0761B206" w14:textId="1686D5FB" w:rsidR="00F9351D" w:rsidRDefault="00841A7E" w:rsidP="00F9351D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g</w:t>
      </w:r>
      <w:r w:rsidR="00F9351D" w:rsidRPr="00F9351D">
        <w:rPr>
          <w:rFonts w:ascii="Consolas" w:hAnsi="Consolas"/>
        </w:rPr>
        <w:t>enerate</w:t>
      </w:r>
      <w:r w:rsidR="006F1CE3">
        <w:rPr>
          <w:rFonts w:ascii="Consolas" w:hAnsi="Consolas"/>
        </w:rPr>
        <w:t>_</w:t>
      </w:r>
      <w:r>
        <w:rPr>
          <w:rFonts w:ascii="Consolas" w:hAnsi="Consolas"/>
        </w:rPr>
        <w:t>f</w:t>
      </w:r>
      <w:r w:rsidR="00F9351D" w:rsidRPr="00F9351D">
        <w:rPr>
          <w:rFonts w:ascii="Consolas" w:hAnsi="Consolas"/>
        </w:rPr>
        <w:t>ormatted</w:t>
      </w:r>
      <w:r>
        <w:rPr>
          <w:rFonts w:ascii="Consolas" w:hAnsi="Consolas"/>
        </w:rPr>
        <w:t>_f</w:t>
      </w:r>
      <w:r w:rsidR="00F9351D" w:rsidRPr="00F9351D">
        <w:rPr>
          <w:rFonts w:ascii="Consolas" w:hAnsi="Consolas"/>
        </w:rPr>
        <w:t>ile(emp</w:t>
      </w:r>
      <w:r w:rsidR="006F1CE3">
        <w:rPr>
          <w:rFonts w:ascii="Consolas" w:hAnsi="Consolas"/>
        </w:rPr>
        <w:t>_l</w:t>
      </w:r>
      <w:r w:rsidR="00F9351D" w:rsidRPr="00F9351D">
        <w:rPr>
          <w:rFonts w:ascii="Consolas" w:hAnsi="Consolas"/>
        </w:rPr>
        <w:t>ist, o</w:t>
      </w:r>
      <w:r w:rsidR="00485DCA">
        <w:rPr>
          <w:rFonts w:ascii="Consolas" w:hAnsi="Consolas"/>
        </w:rPr>
        <w:t>ri</w:t>
      </w:r>
      <w:r w:rsidR="00F9351D" w:rsidRPr="00F9351D">
        <w:rPr>
          <w:rFonts w:ascii="Consolas" w:hAnsi="Consolas"/>
        </w:rPr>
        <w:t>g</w:t>
      </w:r>
      <w:r w:rsidR="006F1CE3">
        <w:rPr>
          <w:rFonts w:ascii="Consolas" w:hAnsi="Consolas"/>
        </w:rPr>
        <w:t>_p</w:t>
      </w:r>
      <w:r w:rsidR="00F9351D" w:rsidRPr="00F9351D">
        <w:rPr>
          <w:rFonts w:ascii="Consolas" w:hAnsi="Consolas"/>
        </w:rPr>
        <w:t>ath)</w:t>
      </w:r>
    </w:p>
    <w:p w14:paraId="15F1777A" w14:textId="74D30223" w:rsidR="00F9351D" w:rsidRDefault="00F9351D" w:rsidP="00F9351D">
      <w:pPr>
        <w:pStyle w:val="Body"/>
        <w:numPr>
          <w:ilvl w:val="0"/>
          <w:numId w:val="11"/>
        </w:numPr>
      </w:pPr>
      <w:r>
        <w:t>Arguments:</w:t>
      </w:r>
    </w:p>
    <w:p w14:paraId="263C6058" w14:textId="4E0045E3" w:rsidR="00F9351D" w:rsidRDefault="00841A7E" w:rsidP="00F9351D">
      <w:pPr>
        <w:pStyle w:val="Body"/>
        <w:numPr>
          <w:ilvl w:val="1"/>
          <w:numId w:val="11"/>
        </w:numPr>
      </w:pPr>
      <w:r>
        <w:rPr>
          <w:rFonts w:ascii="Consolas" w:hAnsi="Consolas"/>
        </w:rPr>
        <w:t>e</w:t>
      </w:r>
      <w:r w:rsidR="00F9351D" w:rsidRPr="0026264C">
        <w:rPr>
          <w:rFonts w:ascii="Consolas" w:hAnsi="Consolas"/>
        </w:rPr>
        <w:t>mp</w:t>
      </w:r>
      <w:r>
        <w:rPr>
          <w:rFonts w:ascii="Consolas" w:hAnsi="Consolas"/>
        </w:rPr>
        <w:t>_l</w:t>
      </w:r>
      <w:r w:rsidR="00F9351D" w:rsidRPr="0026264C">
        <w:rPr>
          <w:rFonts w:ascii="Consolas" w:hAnsi="Consolas"/>
        </w:rPr>
        <w:t>ist</w:t>
      </w:r>
      <w:r w:rsidR="005F2D33">
        <w:t xml:space="preserve"> (list) – A list of dictionaries where each dictionary is the </w:t>
      </w:r>
      <w:r w:rsidR="00B95E02">
        <w:t xml:space="preserve">employee entry after being formatted as detailed in </w:t>
      </w:r>
      <w:r w:rsidR="00B95E02" w:rsidRPr="005448E3">
        <w:rPr>
          <w:rFonts w:ascii="Consolas" w:hAnsi="Consolas"/>
        </w:rPr>
        <w:t>process</w:t>
      </w:r>
      <w:r>
        <w:rPr>
          <w:rFonts w:ascii="Consolas" w:hAnsi="Consolas"/>
        </w:rPr>
        <w:t>_e</w:t>
      </w:r>
      <w:r w:rsidR="00B95E02" w:rsidRPr="005448E3">
        <w:rPr>
          <w:rFonts w:ascii="Consolas" w:hAnsi="Consolas"/>
        </w:rPr>
        <w:t>ach</w:t>
      </w:r>
      <w:r>
        <w:rPr>
          <w:rFonts w:ascii="Consolas" w:hAnsi="Consolas"/>
        </w:rPr>
        <w:t>_e</w:t>
      </w:r>
      <w:r w:rsidR="00B95E02" w:rsidRPr="005448E3">
        <w:rPr>
          <w:rFonts w:ascii="Consolas" w:hAnsi="Consolas"/>
        </w:rPr>
        <w:t>mp</w:t>
      </w:r>
      <w:r w:rsidR="00B95E02">
        <w:t>.</w:t>
      </w:r>
    </w:p>
    <w:p w14:paraId="023D3613" w14:textId="31BE72F8" w:rsidR="00B95E02" w:rsidRDefault="00E80F8A" w:rsidP="00F9351D">
      <w:pPr>
        <w:pStyle w:val="Body"/>
        <w:numPr>
          <w:ilvl w:val="1"/>
          <w:numId w:val="11"/>
        </w:numPr>
      </w:pPr>
      <w:r>
        <w:rPr>
          <w:rFonts w:ascii="Consolas" w:hAnsi="Consolas"/>
        </w:rPr>
        <w:t>o</w:t>
      </w:r>
      <w:r w:rsidR="00485DCA">
        <w:rPr>
          <w:rFonts w:ascii="Consolas" w:hAnsi="Consolas"/>
        </w:rPr>
        <w:t>rig</w:t>
      </w:r>
      <w:r>
        <w:rPr>
          <w:rFonts w:ascii="Consolas" w:hAnsi="Consolas"/>
        </w:rPr>
        <w:t>_p</w:t>
      </w:r>
      <w:r w:rsidR="00B95E02" w:rsidRPr="0026264C">
        <w:rPr>
          <w:rFonts w:ascii="Consolas" w:hAnsi="Consolas"/>
        </w:rPr>
        <w:t>ath</w:t>
      </w:r>
      <w:r w:rsidR="00B95E02">
        <w:t xml:space="preserve"> (str) – The file path of the original file that was passed in.</w:t>
      </w:r>
    </w:p>
    <w:p w14:paraId="3B31E6DE" w14:textId="5A20D5AC" w:rsidR="00B95E02" w:rsidRDefault="008B7F7B" w:rsidP="008B7F7B">
      <w:pPr>
        <w:pStyle w:val="Body"/>
        <w:numPr>
          <w:ilvl w:val="0"/>
          <w:numId w:val="11"/>
        </w:numPr>
      </w:pPr>
      <w:r>
        <w:t>Return: None.</w:t>
      </w:r>
    </w:p>
    <w:p w14:paraId="375B0E68" w14:textId="144772E9" w:rsidR="008B7F7B" w:rsidRDefault="008B7F7B" w:rsidP="0026264C">
      <w:pPr>
        <w:pStyle w:val="Body"/>
        <w:numPr>
          <w:ilvl w:val="0"/>
          <w:numId w:val="11"/>
        </w:numPr>
        <w:spacing w:after="240"/>
      </w:pPr>
      <w:r>
        <w:t xml:space="preserve">Functionality: </w:t>
      </w:r>
      <w:r w:rsidR="00554DC9" w:rsidRPr="00554DC9">
        <w:t>For each file save its content to a separate new JSON file in the same folder where the original file is located, and that has the original file name with "_formatted.json" appended at the end.</w:t>
      </w:r>
      <w:r w:rsidR="00E805B9">
        <w:t xml:space="preserve"> </w:t>
      </w:r>
    </w:p>
    <w:p w14:paraId="5DE8C898" w14:textId="76FA71FB" w:rsidR="0026264C" w:rsidRDefault="00E80F8A" w:rsidP="0026264C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g</w:t>
      </w:r>
      <w:r w:rsidR="0026264C" w:rsidRPr="0026264C">
        <w:rPr>
          <w:rFonts w:ascii="Consolas" w:hAnsi="Consolas"/>
        </w:rPr>
        <w:t>enerate</w:t>
      </w:r>
      <w:r>
        <w:rPr>
          <w:rFonts w:ascii="Consolas" w:hAnsi="Consolas"/>
        </w:rPr>
        <w:t>_s</w:t>
      </w:r>
      <w:r w:rsidR="0026264C" w:rsidRPr="0026264C">
        <w:rPr>
          <w:rFonts w:ascii="Consolas" w:hAnsi="Consolas"/>
        </w:rPr>
        <w:t>alary(job</w:t>
      </w:r>
      <w:r>
        <w:rPr>
          <w:rFonts w:ascii="Consolas" w:hAnsi="Consolas"/>
        </w:rPr>
        <w:t>_i</w:t>
      </w:r>
      <w:r w:rsidR="0026264C" w:rsidRPr="0026264C">
        <w:rPr>
          <w:rFonts w:ascii="Consolas" w:hAnsi="Consolas"/>
        </w:rPr>
        <w:t>d, state)</w:t>
      </w:r>
    </w:p>
    <w:p w14:paraId="20F0C872" w14:textId="24F64637" w:rsidR="0026264C" w:rsidRDefault="0026264C" w:rsidP="0026264C">
      <w:pPr>
        <w:pStyle w:val="Body"/>
        <w:numPr>
          <w:ilvl w:val="0"/>
          <w:numId w:val="12"/>
        </w:numPr>
      </w:pPr>
      <w:r>
        <w:t>Arguments:</w:t>
      </w:r>
    </w:p>
    <w:p w14:paraId="20C40392" w14:textId="0A30222C" w:rsidR="0026264C" w:rsidRDefault="00E80F8A" w:rsidP="0026264C">
      <w:pPr>
        <w:pStyle w:val="Body"/>
        <w:numPr>
          <w:ilvl w:val="1"/>
          <w:numId w:val="12"/>
        </w:numPr>
      </w:pPr>
      <w:r>
        <w:rPr>
          <w:rFonts w:ascii="Consolas" w:hAnsi="Consolas"/>
        </w:rPr>
        <w:t>j</w:t>
      </w:r>
      <w:r w:rsidR="00D80C68" w:rsidRPr="00F848F6">
        <w:rPr>
          <w:rFonts w:ascii="Consolas" w:hAnsi="Consolas"/>
        </w:rPr>
        <w:t>ob</w:t>
      </w:r>
      <w:r>
        <w:rPr>
          <w:rFonts w:ascii="Consolas" w:hAnsi="Consolas"/>
        </w:rPr>
        <w:t>_i</w:t>
      </w:r>
      <w:r w:rsidR="00D80C68" w:rsidRPr="00F848F6">
        <w:rPr>
          <w:rFonts w:ascii="Consolas" w:hAnsi="Consolas"/>
        </w:rPr>
        <w:t>d</w:t>
      </w:r>
      <w:r w:rsidR="00D80C68">
        <w:t xml:space="preserve"> (str) – The job ID of the employee.</w:t>
      </w:r>
      <w:r w:rsidR="00AF2EA7">
        <w:t xml:space="preserve"> The job ID </w:t>
      </w:r>
      <w:r w:rsidR="00071CC3">
        <w:t xml:space="preserve">could be </w:t>
      </w:r>
      <w:r w:rsidR="006837DD">
        <w:t xml:space="preserve">SA_REP, SA_MNG, </w:t>
      </w:r>
      <w:r w:rsidR="00071CC3">
        <w:t xml:space="preserve">HR_REP, HR_MNG, </w:t>
      </w:r>
      <w:r w:rsidR="006837DD">
        <w:t>IT_REP, or IT_MNG</w:t>
      </w:r>
    </w:p>
    <w:p w14:paraId="7B56F7DF" w14:textId="16EA9AC1" w:rsidR="00D80C68" w:rsidRDefault="00D80C68" w:rsidP="0026264C">
      <w:pPr>
        <w:pStyle w:val="Body"/>
        <w:numPr>
          <w:ilvl w:val="1"/>
          <w:numId w:val="12"/>
        </w:numPr>
      </w:pPr>
      <w:r w:rsidRPr="00F848F6">
        <w:rPr>
          <w:rFonts w:ascii="Consolas" w:hAnsi="Consolas"/>
        </w:rPr>
        <w:t>state</w:t>
      </w:r>
      <w:r>
        <w:t xml:space="preserve"> (str) – The </w:t>
      </w:r>
      <w:r w:rsidR="00D6284B">
        <w:t xml:space="preserve">US </w:t>
      </w:r>
      <w:r>
        <w:t xml:space="preserve">state the employee is located in. </w:t>
      </w:r>
    </w:p>
    <w:p w14:paraId="0CF8C6B0" w14:textId="50E0B61A" w:rsidR="00D80C68" w:rsidRDefault="00D80C68" w:rsidP="00D80C68">
      <w:pPr>
        <w:pStyle w:val="Body"/>
        <w:numPr>
          <w:ilvl w:val="0"/>
          <w:numId w:val="12"/>
        </w:numPr>
      </w:pPr>
      <w:r>
        <w:t xml:space="preserve">Return: </w:t>
      </w:r>
    </w:p>
    <w:p w14:paraId="1E599F6D" w14:textId="0297F575" w:rsidR="00D80C68" w:rsidRDefault="003C1A24" w:rsidP="00D80C68">
      <w:pPr>
        <w:pStyle w:val="Body"/>
        <w:numPr>
          <w:ilvl w:val="1"/>
          <w:numId w:val="12"/>
        </w:numPr>
      </w:pPr>
      <w:r>
        <w:t>int</w:t>
      </w:r>
      <w:r w:rsidR="00D80C68">
        <w:t xml:space="preserve"> – The calculated salary of the employee. </w:t>
      </w:r>
    </w:p>
    <w:p w14:paraId="50AEEABD" w14:textId="411E5DD1" w:rsidR="00D80C68" w:rsidRDefault="00D80C68" w:rsidP="00D80C68">
      <w:pPr>
        <w:pStyle w:val="Body"/>
        <w:numPr>
          <w:ilvl w:val="0"/>
          <w:numId w:val="12"/>
        </w:numPr>
      </w:pPr>
      <w:r>
        <w:t>Functionality: Generate the salary of the employee based on the following criteria</w:t>
      </w:r>
      <w:r w:rsidR="00794DC1">
        <w:t>:</w:t>
      </w:r>
    </w:p>
    <w:p w14:paraId="04AB87A0" w14:textId="1CAF6170" w:rsidR="00D80C68" w:rsidRDefault="00E86955" w:rsidP="00D80C68">
      <w:pPr>
        <w:pStyle w:val="Body"/>
        <w:numPr>
          <w:ilvl w:val="1"/>
          <w:numId w:val="12"/>
        </w:numPr>
      </w:pPr>
      <w:r>
        <w:t>Depending on the department, the employee has a given base salary:</w:t>
      </w:r>
    </w:p>
    <w:p w14:paraId="3444F4A6" w14:textId="3A11B776" w:rsidR="00E86955" w:rsidRDefault="004F445D" w:rsidP="00E86955">
      <w:pPr>
        <w:pStyle w:val="Body"/>
        <w:numPr>
          <w:ilvl w:val="2"/>
          <w:numId w:val="12"/>
        </w:numPr>
      </w:pPr>
      <w:r>
        <w:t>SA</w:t>
      </w:r>
      <w:r w:rsidR="006837DD">
        <w:t xml:space="preserve"> (Sales</w:t>
      </w:r>
      <w:r>
        <w:t xml:space="preserve">) </w:t>
      </w:r>
      <w:r w:rsidR="00E86955">
        <w:t>- $60,000</w:t>
      </w:r>
    </w:p>
    <w:p w14:paraId="726D7891" w14:textId="35D64E61" w:rsidR="006837DD" w:rsidRDefault="006837DD" w:rsidP="006837DD">
      <w:pPr>
        <w:pStyle w:val="Body"/>
        <w:numPr>
          <w:ilvl w:val="2"/>
          <w:numId w:val="12"/>
        </w:numPr>
      </w:pPr>
      <w:r>
        <w:t>HR - $70,000</w:t>
      </w:r>
    </w:p>
    <w:p w14:paraId="0D5A96FD" w14:textId="2D640DAD" w:rsidR="00E86955" w:rsidRDefault="00E86955" w:rsidP="00E86955">
      <w:pPr>
        <w:pStyle w:val="Body"/>
        <w:numPr>
          <w:ilvl w:val="2"/>
          <w:numId w:val="12"/>
        </w:numPr>
      </w:pPr>
      <w:r>
        <w:t>IT - $80,000</w:t>
      </w:r>
    </w:p>
    <w:p w14:paraId="79C3F576" w14:textId="6B2C8535" w:rsidR="004F1810" w:rsidRDefault="004F1810" w:rsidP="004F1810">
      <w:pPr>
        <w:pStyle w:val="Body"/>
        <w:numPr>
          <w:ilvl w:val="1"/>
          <w:numId w:val="12"/>
        </w:numPr>
      </w:pPr>
      <w:r>
        <w:t xml:space="preserve">If the employee is </w:t>
      </w:r>
      <w:r w:rsidR="00CA0AA1">
        <w:t>a</w:t>
      </w:r>
      <w:r>
        <w:t xml:space="preserve"> manager</w:t>
      </w:r>
      <w:r w:rsidR="00053ECB">
        <w:t xml:space="preserve"> (MNG)</w:t>
      </w:r>
      <w:r>
        <w:t xml:space="preserve">, the </w:t>
      </w:r>
      <w:r w:rsidR="00880B62">
        <w:t xml:space="preserve">employee </w:t>
      </w:r>
      <w:r w:rsidR="0066108F">
        <w:t>gets</w:t>
      </w:r>
      <w:r w:rsidR="00880B62">
        <w:t xml:space="preserve"> an extra 5% on top of the base salary.</w:t>
      </w:r>
    </w:p>
    <w:p w14:paraId="6F7B6896" w14:textId="41D77104" w:rsidR="00880B62" w:rsidRDefault="00880B62" w:rsidP="004F1810">
      <w:pPr>
        <w:pStyle w:val="Body"/>
        <w:numPr>
          <w:ilvl w:val="1"/>
          <w:numId w:val="12"/>
        </w:numPr>
      </w:pPr>
      <w:r>
        <w:t xml:space="preserve">If the employee </w:t>
      </w:r>
      <w:r w:rsidR="002E710E" w:rsidRPr="002E710E">
        <w:t>lives in the following states</w:t>
      </w:r>
      <w:r w:rsidR="004F445D">
        <w:t xml:space="preserve">: </w:t>
      </w:r>
      <w:r w:rsidR="004F445D" w:rsidRPr="004F445D">
        <w:t>New York, California, Oregon, Washington, Vermont</w:t>
      </w:r>
      <w:r w:rsidR="002E710E" w:rsidRPr="002E710E">
        <w:t>, they get an extra 1.5% on top of the base salary and on top of their manager</w:t>
      </w:r>
      <w:r w:rsidR="00280BBD">
        <w:t>’</w:t>
      </w:r>
      <w:r w:rsidR="008C3A3E">
        <w:t>s</w:t>
      </w:r>
      <w:r w:rsidR="002E710E" w:rsidRPr="002E710E">
        <w:t xml:space="preserve"> </w:t>
      </w:r>
      <w:r w:rsidR="00C97216">
        <w:t xml:space="preserve">base </w:t>
      </w:r>
      <w:r w:rsidR="002E710E" w:rsidRPr="002E710E">
        <w:t>salary if they're also a manager.</w:t>
      </w:r>
      <w:r w:rsidR="00542CFD">
        <w:t xml:space="preserve"> </w:t>
      </w:r>
      <w:r w:rsidR="004F445D">
        <w:t xml:space="preserve">Use the following values for the above mentioned 5 states: </w:t>
      </w:r>
      <w:r w:rsidR="004F445D" w:rsidRPr="004F445D">
        <w:t>NY, CA, OR, WA, VT</w:t>
      </w:r>
      <w:r w:rsidR="004F445D">
        <w:t>.</w:t>
      </w:r>
    </w:p>
    <w:p w14:paraId="51113F12" w14:textId="77777777" w:rsidR="004F445D" w:rsidRDefault="004F445D" w:rsidP="004F445D">
      <w:pPr>
        <w:pStyle w:val="Body"/>
      </w:pPr>
    </w:p>
    <w:p w14:paraId="26CFB9B4" w14:textId="67802B6D" w:rsidR="005D6C4C" w:rsidRDefault="005D6C4C" w:rsidP="005D6C4C">
      <w:pPr>
        <w:pStyle w:val="Body"/>
        <w:spacing w:after="240"/>
        <w:ind w:left="720"/>
      </w:pPr>
      <w:r w:rsidRPr="004F445D">
        <w:rPr>
          <w:u w:val="single"/>
        </w:rPr>
        <w:t>Note</w:t>
      </w:r>
      <w:r>
        <w:t>: the salary calculation will produce a float value</w:t>
      </w:r>
      <w:r w:rsidR="005B660E">
        <w:t>, instead of an intended int value. Ensure the returned salary is a</w:t>
      </w:r>
      <w:r w:rsidR="00A60B14">
        <w:t xml:space="preserve"> correct</w:t>
      </w:r>
      <w:r w:rsidR="005B660E">
        <w:t xml:space="preserve"> int</w:t>
      </w:r>
      <w:r w:rsidR="00A60B14">
        <w:t xml:space="preserve"> corresponding to the </w:t>
      </w:r>
      <w:r w:rsidR="00C96773">
        <w:t xml:space="preserve">obtained </w:t>
      </w:r>
      <w:r w:rsidR="00A60B14">
        <w:t>float</w:t>
      </w:r>
      <w:r w:rsidR="00C96773">
        <w:t xml:space="preserve"> value</w:t>
      </w:r>
      <w:r w:rsidR="00A60B14">
        <w:t>. For example, if the salary is 60</w:t>
      </w:r>
      <w:r w:rsidR="00296CB1">
        <w:t>199.999999 then the returned salary should be 60200</w:t>
      </w:r>
      <w:r w:rsidR="006837DD">
        <w:t xml:space="preserve">; if the salary is </w:t>
      </w:r>
      <w:r w:rsidR="006837DD" w:rsidRPr="006837DD">
        <w:t>74550.0</w:t>
      </w:r>
      <w:r w:rsidR="006837DD">
        <w:t xml:space="preserve"> then the returned salary should be </w:t>
      </w:r>
      <w:r w:rsidR="006837DD" w:rsidRPr="006837DD">
        <w:t>74550</w:t>
      </w:r>
      <w:r w:rsidR="00296CB1">
        <w:t>.</w:t>
      </w:r>
    </w:p>
    <w:p w14:paraId="6D87F157" w14:textId="78D1089E" w:rsidR="003E1ED8" w:rsidRDefault="003E1ED8" w:rsidP="003E1ED8">
      <w:pPr>
        <w:pStyle w:val="BodySubheading1"/>
        <w:rPr>
          <w:rFonts w:ascii="Consolas" w:hAnsi="Consolas"/>
        </w:rPr>
      </w:pPr>
      <w:r w:rsidRPr="005448E3">
        <w:rPr>
          <w:rFonts w:ascii="Consolas" w:hAnsi="Consolas"/>
        </w:rPr>
        <w:t>process</w:t>
      </w:r>
      <w:r w:rsidR="007D25A7">
        <w:rPr>
          <w:rFonts w:ascii="Consolas" w:hAnsi="Consolas"/>
        </w:rPr>
        <w:t>_e</w:t>
      </w:r>
      <w:r w:rsidRPr="005448E3">
        <w:rPr>
          <w:rFonts w:ascii="Consolas" w:hAnsi="Consolas"/>
        </w:rPr>
        <w:t>ach</w:t>
      </w:r>
      <w:r w:rsidR="007D25A7">
        <w:rPr>
          <w:rFonts w:ascii="Consolas" w:hAnsi="Consolas"/>
        </w:rPr>
        <w:t>_e</w:t>
      </w:r>
      <w:r w:rsidRPr="005448E3">
        <w:rPr>
          <w:rFonts w:ascii="Consolas" w:hAnsi="Consolas"/>
        </w:rPr>
        <w:t>mp(emp</w:t>
      </w:r>
      <w:r w:rsidR="007D25A7">
        <w:rPr>
          <w:rFonts w:ascii="Consolas" w:hAnsi="Consolas"/>
        </w:rPr>
        <w:t>_l</w:t>
      </w:r>
      <w:r w:rsidRPr="005448E3">
        <w:rPr>
          <w:rFonts w:ascii="Consolas" w:hAnsi="Consolas"/>
        </w:rPr>
        <w:t>ist)</w:t>
      </w:r>
    </w:p>
    <w:p w14:paraId="134295D6" w14:textId="77777777" w:rsidR="003E1ED8" w:rsidRDefault="003E1ED8" w:rsidP="003E1ED8">
      <w:pPr>
        <w:pStyle w:val="Body"/>
        <w:numPr>
          <w:ilvl w:val="0"/>
          <w:numId w:val="13"/>
        </w:numPr>
      </w:pPr>
      <w:r>
        <w:t>Arguments:</w:t>
      </w:r>
    </w:p>
    <w:p w14:paraId="7C7AF6B3" w14:textId="07932245" w:rsidR="003E1ED8" w:rsidRDefault="007D25A7" w:rsidP="003E1ED8">
      <w:pPr>
        <w:pStyle w:val="Body"/>
        <w:numPr>
          <w:ilvl w:val="1"/>
          <w:numId w:val="13"/>
        </w:numPr>
      </w:pPr>
      <w:r>
        <w:t>e</w:t>
      </w:r>
      <w:r w:rsidR="003E1ED8">
        <w:t>mp</w:t>
      </w:r>
      <w:r>
        <w:t>_l</w:t>
      </w:r>
      <w:r w:rsidR="003E1ED8">
        <w:t>ist (list) – The list of employee entries extracted from the JSON file.</w:t>
      </w:r>
    </w:p>
    <w:p w14:paraId="14572791" w14:textId="77777777" w:rsidR="003E1ED8" w:rsidRDefault="003E1ED8" w:rsidP="003E1ED8">
      <w:pPr>
        <w:pStyle w:val="Body"/>
        <w:numPr>
          <w:ilvl w:val="0"/>
          <w:numId w:val="13"/>
        </w:numPr>
      </w:pPr>
      <w:r>
        <w:t>Return:</w:t>
      </w:r>
    </w:p>
    <w:p w14:paraId="6E95A6F0" w14:textId="77777777" w:rsidR="003E1ED8" w:rsidRDefault="003E1ED8" w:rsidP="003E1ED8">
      <w:pPr>
        <w:pStyle w:val="Body"/>
        <w:numPr>
          <w:ilvl w:val="1"/>
          <w:numId w:val="13"/>
        </w:numPr>
      </w:pPr>
      <w:r>
        <w:t xml:space="preserve">list – A list of dictionaries where each dictionary is each employee entry. </w:t>
      </w:r>
    </w:p>
    <w:p w14:paraId="7E32270A" w14:textId="77777777" w:rsidR="003E1ED8" w:rsidRDefault="003E1ED8" w:rsidP="003E1ED8">
      <w:pPr>
        <w:pStyle w:val="Body"/>
        <w:numPr>
          <w:ilvl w:val="0"/>
          <w:numId w:val="13"/>
        </w:numPr>
      </w:pPr>
      <w:r>
        <w:t>Functionality: Process each employee entry and format it based on the following criteria.</w:t>
      </w:r>
    </w:p>
    <w:p w14:paraId="6510B386" w14:textId="5A10ECEF" w:rsidR="003E1ED8" w:rsidRDefault="003E1ED8" w:rsidP="003E1ED8">
      <w:pPr>
        <w:pStyle w:val="Body"/>
        <w:numPr>
          <w:ilvl w:val="1"/>
          <w:numId w:val="13"/>
        </w:numPr>
      </w:pPr>
      <w:r>
        <w:t xml:space="preserve">Ensure the phone numbers and zip codes are valid US phone numbers and zip codes. If </w:t>
      </w:r>
      <w:r w:rsidR="00875847">
        <w:t>any of them is</w:t>
      </w:r>
      <w:r>
        <w:t xml:space="preserve"> invalid, skip the entry. If they are </w:t>
      </w:r>
      <w:r w:rsidR="00875847">
        <w:t xml:space="preserve">both </w:t>
      </w:r>
      <w:r>
        <w:t>valid, save them to the dictionary as an int.</w:t>
      </w:r>
    </w:p>
    <w:p w14:paraId="4CC4167D" w14:textId="77777777" w:rsidR="003E1ED8" w:rsidRDefault="003E1ED8" w:rsidP="003E1ED8">
      <w:pPr>
        <w:pStyle w:val="Body"/>
        <w:numPr>
          <w:ilvl w:val="1"/>
          <w:numId w:val="13"/>
        </w:numPr>
      </w:pPr>
      <w:r>
        <w:t xml:space="preserve">Remove the last entry of the dictionary as that is extra data that’s not needed. </w:t>
      </w:r>
    </w:p>
    <w:p w14:paraId="199F8816" w14:textId="2BD02367" w:rsidR="003E1ED8" w:rsidRDefault="003E1ED8" w:rsidP="003E1ED8">
      <w:pPr>
        <w:pStyle w:val="Body"/>
        <w:numPr>
          <w:ilvl w:val="1"/>
          <w:numId w:val="13"/>
        </w:numPr>
      </w:pPr>
      <w:r>
        <w:t xml:space="preserve">Ensure the first name, last name, address line 1 &amp; 2, city, and job title have proper casing where the first letter of each word is capitalized, and all other letters are lower case. </w:t>
      </w:r>
      <w:r w:rsidR="00671D62">
        <w:t>Remov</w:t>
      </w:r>
      <w:r w:rsidR="0098448F">
        <w:t xml:space="preserve">e any extra spaces in all of these fields. </w:t>
      </w:r>
      <w:r w:rsidR="007D5828">
        <w:t>I</w:t>
      </w:r>
      <w:r w:rsidR="007D5828" w:rsidRPr="007D5828">
        <w:t>f within Address Line 1 or Address Line 2 there is a word starting with a digit, such word should be lowercased.</w:t>
      </w:r>
    </w:p>
    <w:p w14:paraId="18348332" w14:textId="30043C5C" w:rsidR="003E1ED8" w:rsidRDefault="003E1ED8" w:rsidP="003E1ED8">
      <w:pPr>
        <w:pStyle w:val="Body"/>
        <w:numPr>
          <w:ilvl w:val="1"/>
          <w:numId w:val="13"/>
        </w:numPr>
      </w:pPr>
      <w:r>
        <w:t>Generate the company email and add</w:t>
      </w:r>
      <w:r w:rsidR="00053ECB">
        <w:t xml:space="preserve"> it</w:t>
      </w:r>
      <w:r>
        <w:t xml:space="preserve"> to the dictionary</w:t>
      </w:r>
      <w:r w:rsidR="001F3FBE">
        <w:t xml:space="preserve"> with the key “Company Email”</w:t>
      </w:r>
      <w:r>
        <w:t xml:space="preserve">. </w:t>
      </w:r>
    </w:p>
    <w:p w14:paraId="3199C86B" w14:textId="73FE6C4D" w:rsidR="003E1ED8" w:rsidRDefault="003E1ED8" w:rsidP="003E1ED8">
      <w:pPr>
        <w:pStyle w:val="Body"/>
        <w:numPr>
          <w:ilvl w:val="1"/>
          <w:numId w:val="13"/>
        </w:numPr>
        <w:spacing w:after="240"/>
      </w:pPr>
      <w:r>
        <w:t xml:space="preserve">Generate the salary and add </w:t>
      </w:r>
      <w:r w:rsidR="00053ECB">
        <w:t xml:space="preserve">it </w:t>
      </w:r>
      <w:r>
        <w:t>to the dictionary</w:t>
      </w:r>
      <w:r w:rsidR="001F3FBE" w:rsidRPr="001F3FBE">
        <w:t xml:space="preserve"> </w:t>
      </w:r>
      <w:r w:rsidR="001F3FBE">
        <w:t>with the key “Salary”</w:t>
      </w:r>
      <w:r>
        <w:t xml:space="preserve">. </w:t>
      </w:r>
    </w:p>
    <w:p w14:paraId="4C37B156" w14:textId="0AB08768" w:rsidR="000F109B" w:rsidRDefault="00E452CD" w:rsidP="000F109B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v</w:t>
      </w:r>
      <w:r w:rsidR="00415BD8" w:rsidRPr="00415BD8">
        <w:rPr>
          <w:rFonts w:ascii="Consolas" w:hAnsi="Consolas"/>
        </w:rPr>
        <w:t>alidate</w:t>
      </w:r>
      <w:r>
        <w:rPr>
          <w:rFonts w:ascii="Consolas" w:hAnsi="Consolas"/>
        </w:rPr>
        <w:t>_p</w:t>
      </w:r>
      <w:r w:rsidR="00415BD8" w:rsidRPr="00415BD8">
        <w:rPr>
          <w:rFonts w:ascii="Consolas" w:hAnsi="Consolas"/>
        </w:rPr>
        <w:t>hone</w:t>
      </w:r>
      <w:r>
        <w:rPr>
          <w:rFonts w:ascii="Consolas" w:hAnsi="Consolas"/>
        </w:rPr>
        <w:t>_n</w:t>
      </w:r>
      <w:r w:rsidR="00415BD8" w:rsidRPr="00415BD8">
        <w:rPr>
          <w:rFonts w:ascii="Consolas" w:hAnsi="Consolas"/>
        </w:rPr>
        <w:t>umber(phone</w:t>
      </w:r>
      <w:r>
        <w:rPr>
          <w:rFonts w:ascii="Consolas" w:hAnsi="Consolas"/>
        </w:rPr>
        <w:t>_n</w:t>
      </w:r>
      <w:r w:rsidR="00415BD8" w:rsidRPr="00415BD8">
        <w:rPr>
          <w:rFonts w:ascii="Consolas" w:hAnsi="Consolas"/>
        </w:rPr>
        <w:t>umber)</w:t>
      </w:r>
    </w:p>
    <w:p w14:paraId="06121B16" w14:textId="73689F43" w:rsidR="00415BD8" w:rsidRDefault="00B1468A" w:rsidP="00B1468A">
      <w:pPr>
        <w:pStyle w:val="Body"/>
        <w:numPr>
          <w:ilvl w:val="0"/>
          <w:numId w:val="14"/>
        </w:numPr>
      </w:pPr>
      <w:r>
        <w:t>Arguments:</w:t>
      </w:r>
    </w:p>
    <w:p w14:paraId="576D774C" w14:textId="5299027C" w:rsidR="00B1468A" w:rsidRDefault="00E452CD" w:rsidP="00B1468A">
      <w:pPr>
        <w:pStyle w:val="Body"/>
        <w:numPr>
          <w:ilvl w:val="1"/>
          <w:numId w:val="14"/>
        </w:numPr>
      </w:pPr>
      <w:r>
        <w:rPr>
          <w:rFonts w:ascii="Consolas" w:hAnsi="Consolas"/>
        </w:rPr>
        <w:t>p</w:t>
      </w:r>
      <w:r w:rsidR="00B1468A" w:rsidRPr="0012419D">
        <w:rPr>
          <w:rFonts w:ascii="Consolas" w:hAnsi="Consolas"/>
        </w:rPr>
        <w:t>hone</w:t>
      </w:r>
      <w:r>
        <w:rPr>
          <w:rFonts w:ascii="Consolas" w:hAnsi="Consolas"/>
        </w:rPr>
        <w:t>_n</w:t>
      </w:r>
      <w:r w:rsidR="00B1468A" w:rsidRPr="0012419D">
        <w:rPr>
          <w:rFonts w:ascii="Consolas" w:hAnsi="Consolas"/>
        </w:rPr>
        <w:t>umber</w:t>
      </w:r>
      <w:r w:rsidR="00BA390F">
        <w:t xml:space="preserve"> (str) – The phone number of the employee. </w:t>
      </w:r>
    </w:p>
    <w:p w14:paraId="02E8CF78" w14:textId="605B4D45" w:rsidR="00BA390F" w:rsidRDefault="00BA390F" w:rsidP="00BA390F">
      <w:pPr>
        <w:pStyle w:val="Body"/>
        <w:numPr>
          <w:ilvl w:val="0"/>
          <w:numId w:val="14"/>
        </w:numPr>
      </w:pPr>
      <w:r>
        <w:t>Return</w:t>
      </w:r>
      <w:r w:rsidR="00EB0559">
        <w:t>:</w:t>
      </w:r>
    </w:p>
    <w:p w14:paraId="65EE3ED5" w14:textId="3E9046D7" w:rsidR="00EB0559" w:rsidRDefault="00EB0559" w:rsidP="00EB0559">
      <w:pPr>
        <w:pStyle w:val="Body"/>
        <w:numPr>
          <w:ilvl w:val="1"/>
          <w:numId w:val="14"/>
        </w:numPr>
      </w:pPr>
      <w:r>
        <w:t xml:space="preserve">int – If the phone number is invalid, the number 1 to indicate an error. If the phone number is valid, </w:t>
      </w:r>
      <w:r w:rsidR="007A5637">
        <w:t xml:space="preserve">the </w:t>
      </w:r>
      <w:r w:rsidR="00BE1458">
        <w:t>10-digit</w:t>
      </w:r>
      <w:r w:rsidR="007A5637">
        <w:t xml:space="preserve"> number as an int. </w:t>
      </w:r>
    </w:p>
    <w:p w14:paraId="471026EF" w14:textId="45BA641A" w:rsidR="007A5637" w:rsidRDefault="007A5637" w:rsidP="0012419D">
      <w:pPr>
        <w:pStyle w:val="Body"/>
        <w:numPr>
          <w:ilvl w:val="0"/>
          <w:numId w:val="14"/>
        </w:numPr>
        <w:spacing w:after="240"/>
      </w:pPr>
      <w:r>
        <w:t xml:space="preserve">Functionality – Check the given phone number to ensure it is a </w:t>
      </w:r>
      <w:r w:rsidR="00BE1458">
        <w:t>10-digit</w:t>
      </w:r>
      <w:r>
        <w:t xml:space="preserve"> number with no extra characters</w:t>
      </w:r>
      <w:r w:rsidR="005B3AC1">
        <w:t xml:space="preserve">, </w:t>
      </w:r>
      <w:r w:rsidR="00DD38DD">
        <w:t>remov</w:t>
      </w:r>
      <w:r w:rsidR="00927038">
        <w:t>ing</w:t>
      </w:r>
      <w:r w:rsidR="005B3AC1">
        <w:t xml:space="preserve"> a</w:t>
      </w:r>
      <w:r w:rsidR="00F9527A">
        <w:t xml:space="preserve">ny leading </w:t>
      </w:r>
      <w:r w:rsidR="005B3AC1">
        <w:t>and</w:t>
      </w:r>
      <w:r w:rsidR="00A80931">
        <w:t>/or</w:t>
      </w:r>
      <w:r w:rsidR="005B3AC1">
        <w:t xml:space="preserve"> trailing spaces. </w:t>
      </w:r>
      <w:r w:rsidR="003B7278">
        <w:t>If</w:t>
      </w:r>
      <w:r w:rsidR="00524014" w:rsidRPr="00524014">
        <w:t xml:space="preserve"> </w:t>
      </w:r>
      <w:r w:rsidR="00524014">
        <w:t>the phone number is invalid, display the message</w:t>
      </w:r>
      <w:r w:rsidR="003B7278">
        <w:t xml:space="preserve"> </w:t>
      </w:r>
      <w:r w:rsidR="00524014" w:rsidRPr="00524014">
        <w:t>"</w:t>
      </w:r>
      <w:r w:rsidR="00524014">
        <w:t>&lt;</w:t>
      </w:r>
      <w:r w:rsidR="00524014" w:rsidRPr="00524014">
        <w:t>phone</w:t>
      </w:r>
      <w:r w:rsidR="00524014">
        <w:t>_n</w:t>
      </w:r>
      <w:r w:rsidR="00524014" w:rsidRPr="00524014">
        <w:t>umber</w:t>
      </w:r>
      <w:r w:rsidR="00524014">
        <w:t>&gt;</w:t>
      </w:r>
      <w:r w:rsidR="00524014" w:rsidRPr="00524014">
        <w:t xml:space="preserve"> is not a valid US</w:t>
      </w:r>
      <w:r w:rsidR="009C20E8">
        <w:t xml:space="preserve"> phone</w:t>
      </w:r>
      <w:r w:rsidR="00524014" w:rsidRPr="00524014">
        <w:t xml:space="preserve"> number, skipping this employee entry..."</w:t>
      </w:r>
      <w:r w:rsidR="009C20E8">
        <w:t xml:space="preserve"> and return 1</w:t>
      </w:r>
      <w:r w:rsidR="00524014">
        <w:t>.</w:t>
      </w:r>
    </w:p>
    <w:p w14:paraId="5D3A809B" w14:textId="22E33002" w:rsidR="0012419D" w:rsidRDefault="00ED18E0" w:rsidP="0012419D">
      <w:pPr>
        <w:pStyle w:val="BodySubheading1"/>
        <w:rPr>
          <w:rFonts w:ascii="Consolas" w:hAnsi="Consolas"/>
        </w:rPr>
      </w:pPr>
      <w:r>
        <w:rPr>
          <w:rFonts w:ascii="Consolas" w:hAnsi="Consolas"/>
        </w:rPr>
        <w:t>v</w:t>
      </w:r>
      <w:r w:rsidR="0012419D" w:rsidRPr="00415BD8">
        <w:rPr>
          <w:rFonts w:ascii="Consolas" w:hAnsi="Consolas"/>
        </w:rPr>
        <w:t>alidate</w:t>
      </w:r>
      <w:r>
        <w:rPr>
          <w:rFonts w:ascii="Consolas" w:hAnsi="Consolas"/>
        </w:rPr>
        <w:t>_z</w:t>
      </w:r>
      <w:r w:rsidR="0012419D">
        <w:rPr>
          <w:rFonts w:ascii="Consolas" w:hAnsi="Consolas"/>
        </w:rPr>
        <w:t>ip</w:t>
      </w:r>
      <w:r w:rsidR="0012419D" w:rsidRPr="00415BD8">
        <w:rPr>
          <w:rFonts w:ascii="Consolas" w:hAnsi="Consolas"/>
        </w:rPr>
        <w:t>(</w:t>
      </w:r>
      <w:r w:rsidR="0012419D">
        <w:rPr>
          <w:rFonts w:ascii="Consolas" w:hAnsi="Consolas"/>
        </w:rPr>
        <w:t>zip</w:t>
      </w:r>
      <w:r>
        <w:rPr>
          <w:rFonts w:ascii="Consolas" w:hAnsi="Consolas"/>
        </w:rPr>
        <w:t>_c</w:t>
      </w:r>
      <w:r w:rsidR="0012419D">
        <w:rPr>
          <w:rFonts w:ascii="Consolas" w:hAnsi="Consolas"/>
        </w:rPr>
        <w:t>ode</w:t>
      </w:r>
      <w:r w:rsidR="0012419D" w:rsidRPr="00415BD8">
        <w:rPr>
          <w:rFonts w:ascii="Consolas" w:hAnsi="Consolas"/>
        </w:rPr>
        <w:t>)</w:t>
      </w:r>
    </w:p>
    <w:p w14:paraId="28649E31" w14:textId="77777777" w:rsidR="0012419D" w:rsidRDefault="0012419D" w:rsidP="0012419D">
      <w:pPr>
        <w:pStyle w:val="Body"/>
        <w:numPr>
          <w:ilvl w:val="0"/>
          <w:numId w:val="14"/>
        </w:numPr>
      </w:pPr>
      <w:r>
        <w:t>Arguments:</w:t>
      </w:r>
    </w:p>
    <w:p w14:paraId="37157626" w14:textId="0F22670B" w:rsidR="0012419D" w:rsidRDefault="00ED18E0" w:rsidP="0012419D">
      <w:pPr>
        <w:pStyle w:val="Body"/>
        <w:numPr>
          <w:ilvl w:val="1"/>
          <w:numId w:val="14"/>
        </w:numPr>
      </w:pPr>
      <w:r>
        <w:rPr>
          <w:rFonts w:ascii="Consolas" w:hAnsi="Consolas"/>
        </w:rPr>
        <w:t>z</w:t>
      </w:r>
      <w:r w:rsidR="0012419D">
        <w:rPr>
          <w:rFonts w:ascii="Consolas" w:hAnsi="Consolas"/>
        </w:rPr>
        <w:t>ip</w:t>
      </w:r>
      <w:r>
        <w:rPr>
          <w:rFonts w:ascii="Consolas" w:hAnsi="Consolas"/>
        </w:rPr>
        <w:t>_c</w:t>
      </w:r>
      <w:r w:rsidR="0012419D">
        <w:rPr>
          <w:rFonts w:ascii="Consolas" w:hAnsi="Consolas"/>
        </w:rPr>
        <w:t>ode</w:t>
      </w:r>
      <w:r w:rsidR="0012419D">
        <w:t xml:space="preserve"> (str) – The zip code of the employee. </w:t>
      </w:r>
    </w:p>
    <w:p w14:paraId="4D625A0F" w14:textId="77777777" w:rsidR="0012419D" w:rsidRDefault="0012419D" w:rsidP="0012419D">
      <w:pPr>
        <w:pStyle w:val="Body"/>
        <w:numPr>
          <w:ilvl w:val="0"/>
          <w:numId w:val="14"/>
        </w:numPr>
      </w:pPr>
      <w:r>
        <w:t>Return:</w:t>
      </w:r>
    </w:p>
    <w:p w14:paraId="5125CB83" w14:textId="54138F71" w:rsidR="0012419D" w:rsidRDefault="0012419D" w:rsidP="0012419D">
      <w:pPr>
        <w:pStyle w:val="Body"/>
        <w:numPr>
          <w:ilvl w:val="1"/>
          <w:numId w:val="14"/>
        </w:numPr>
      </w:pPr>
      <w:r>
        <w:t xml:space="preserve">int – If the zip code is invalid, the number 1 to indicate an error. If the zip code is valid, the </w:t>
      </w:r>
      <w:r w:rsidR="00BE1458">
        <w:t>5-digit</w:t>
      </w:r>
      <w:r>
        <w:t xml:space="preserve"> number as an int. </w:t>
      </w:r>
    </w:p>
    <w:p w14:paraId="22934B62" w14:textId="5AE59A3E" w:rsidR="00A50F6E" w:rsidRDefault="0012419D" w:rsidP="0013014C">
      <w:pPr>
        <w:pStyle w:val="Body"/>
        <w:numPr>
          <w:ilvl w:val="0"/>
          <w:numId w:val="14"/>
        </w:numPr>
        <w:ind w:left="714" w:hanging="357"/>
      </w:pPr>
      <w:r>
        <w:t xml:space="preserve">Functionality – Check the given </w:t>
      </w:r>
      <w:r w:rsidR="00BE1458">
        <w:t>zip code</w:t>
      </w:r>
      <w:r>
        <w:t xml:space="preserve"> to ensure it is a </w:t>
      </w:r>
      <w:r w:rsidR="00BE1458">
        <w:t>5-digit</w:t>
      </w:r>
      <w:r>
        <w:t xml:space="preserve"> number with no extra characters</w:t>
      </w:r>
      <w:r w:rsidR="00E213EE">
        <w:t xml:space="preserve">, </w:t>
      </w:r>
      <w:r w:rsidR="00EC7FA8">
        <w:t>remov</w:t>
      </w:r>
      <w:r w:rsidR="00E213EE">
        <w:t>ing any leading and/or trailing spaces</w:t>
      </w:r>
      <w:r>
        <w:t xml:space="preserve">. </w:t>
      </w:r>
      <w:r w:rsidR="00524014">
        <w:t>If</w:t>
      </w:r>
      <w:r w:rsidR="00524014" w:rsidRPr="00524014">
        <w:t xml:space="preserve"> </w:t>
      </w:r>
      <w:r w:rsidR="00524014">
        <w:t xml:space="preserve">the </w:t>
      </w:r>
      <w:r w:rsidR="009C20E8" w:rsidRPr="009C20E8">
        <w:t>zip code</w:t>
      </w:r>
      <w:r w:rsidR="009C20E8">
        <w:t xml:space="preserve"> </w:t>
      </w:r>
      <w:r w:rsidR="00524014">
        <w:t xml:space="preserve">is invalid, display the message </w:t>
      </w:r>
      <w:r w:rsidR="00965529">
        <w:br/>
      </w:r>
      <w:r w:rsidR="00524014" w:rsidRPr="00524014">
        <w:t>"</w:t>
      </w:r>
      <w:r w:rsidR="00524014">
        <w:t>&lt;</w:t>
      </w:r>
      <w:r w:rsidR="009C20E8" w:rsidRPr="009C20E8">
        <w:t xml:space="preserve"> zip</w:t>
      </w:r>
      <w:r w:rsidR="009C20E8">
        <w:t>_</w:t>
      </w:r>
      <w:r w:rsidR="009C20E8" w:rsidRPr="009C20E8">
        <w:t>code</w:t>
      </w:r>
      <w:r w:rsidR="00524014">
        <w:t>&gt;</w:t>
      </w:r>
      <w:r w:rsidR="00524014" w:rsidRPr="00524014">
        <w:t xml:space="preserve"> is not a valid US </w:t>
      </w:r>
      <w:r w:rsidR="009C20E8" w:rsidRPr="009C20E8">
        <w:t>zip code</w:t>
      </w:r>
      <w:r w:rsidR="00524014" w:rsidRPr="00524014">
        <w:t>, skipping this employee entry..."</w:t>
      </w:r>
      <w:r w:rsidR="009C20E8">
        <w:t xml:space="preserve"> and return 1</w:t>
      </w:r>
      <w:r w:rsidR="00FA28D7">
        <w:t>.</w:t>
      </w:r>
    </w:p>
    <w:p w14:paraId="6C2F022B" w14:textId="77777777" w:rsidR="00FA28D7" w:rsidRDefault="00FA28D7" w:rsidP="00FA28D7">
      <w:pPr>
        <w:pStyle w:val="Body"/>
        <w:ind w:left="714"/>
      </w:pPr>
    </w:p>
    <w:p w14:paraId="63D6E7ED" w14:textId="77777777" w:rsidR="00FA28D7" w:rsidRDefault="00FA28D7" w:rsidP="00FA28D7">
      <w:pPr>
        <w:pStyle w:val="Body"/>
        <w:ind w:left="714"/>
      </w:pPr>
    </w:p>
    <w:p w14:paraId="0FFC23AC" w14:textId="77777777" w:rsidR="00FA28D7" w:rsidRDefault="00FA28D7" w:rsidP="00FA28D7">
      <w:pPr>
        <w:pStyle w:val="Body"/>
        <w:ind w:left="714"/>
      </w:pPr>
    </w:p>
    <w:p w14:paraId="7E1E1CF7" w14:textId="77777777" w:rsidR="00FA28D7" w:rsidRDefault="00FA28D7" w:rsidP="00FA28D7">
      <w:pPr>
        <w:pStyle w:val="Body"/>
        <w:ind w:left="714"/>
      </w:pPr>
    </w:p>
    <w:p w14:paraId="0EAA63BA" w14:textId="77777777" w:rsidR="00FA28D7" w:rsidRDefault="00FA28D7" w:rsidP="00FA28D7">
      <w:pPr>
        <w:pStyle w:val="Body"/>
        <w:ind w:left="714"/>
      </w:pPr>
    </w:p>
    <w:p w14:paraId="66B15A5A" w14:textId="164650B7" w:rsidR="00FF4BE3" w:rsidRPr="00FF4BE3" w:rsidRDefault="00FF4BE3" w:rsidP="00FF4BE3">
      <w:pPr>
        <w:pStyle w:val="Subheading1"/>
        <w:spacing w:before="240" w:after="240"/>
      </w:pPr>
      <w:r>
        <w:t>u</w:t>
      </w:r>
      <w:r w:rsidRPr="00FF4BE3">
        <w:t>sr</w:t>
      </w:r>
      <w:r>
        <w:t>_i</w:t>
      </w:r>
      <w:r w:rsidRPr="00FF4BE3">
        <w:t>nput.py </w:t>
      </w:r>
    </w:p>
    <w:p w14:paraId="3CE40F81" w14:textId="61AEDF17" w:rsidR="00FF4BE3" w:rsidRPr="00FF4BE3" w:rsidRDefault="00FF4BE3" w:rsidP="009355A4">
      <w:pPr>
        <w:pStyle w:val="BodySubheading1"/>
        <w:rPr>
          <w:bCs/>
        </w:rPr>
      </w:pPr>
      <w:r w:rsidRPr="00FF4BE3">
        <w:rPr>
          <w:rFonts w:ascii="Consolas" w:hAnsi="Consolas"/>
        </w:rPr>
        <w:t>ge</w:t>
      </w:r>
      <w:r w:rsidR="002C4C11">
        <w:rPr>
          <w:rFonts w:ascii="Consolas" w:hAnsi="Consolas"/>
        </w:rPr>
        <w:t>t</w:t>
      </w:r>
      <w:r w:rsidRPr="009355A4">
        <w:rPr>
          <w:rFonts w:ascii="Consolas" w:hAnsi="Consolas"/>
        </w:rPr>
        <w:t>_u</w:t>
      </w:r>
      <w:r w:rsidRPr="00FF4BE3">
        <w:rPr>
          <w:rFonts w:ascii="Consolas" w:hAnsi="Consolas"/>
        </w:rPr>
        <w:t>sr</w:t>
      </w:r>
      <w:r w:rsidRPr="009355A4">
        <w:rPr>
          <w:rFonts w:ascii="Consolas" w:hAnsi="Consolas"/>
        </w:rPr>
        <w:t>_i</w:t>
      </w:r>
      <w:r w:rsidRPr="00FF4BE3">
        <w:rPr>
          <w:rFonts w:ascii="Consolas" w:hAnsi="Consolas"/>
        </w:rPr>
        <w:t>nput(msg) </w:t>
      </w:r>
    </w:p>
    <w:p w14:paraId="1433956B" w14:textId="77777777" w:rsidR="00FF4BE3" w:rsidRPr="00FF4BE3" w:rsidRDefault="00FF4BE3" w:rsidP="00FF4BE3">
      <w:pPr>
        <w:pStyle w:val="Body"/>
        <w:numPr>
          <w:ilvl w:val="0"/>
          <w:numId w:val="21"/>
        </w:numPr>
      </w:pPr>
      <w:r w:rsidRPr="00FF4BE3">
        <w:t>Arguments: </w:t>
      </w:r>
    </w:p>
    <w:p w14:paraId="19F7DD46" w14:textId="5F9517FF" w:rsidR="00FF4BE3" w:rsidRPr="00FF4BE3" w:rsidRDefault="00FF4BE3" w:rsidP="00FF4BE3">
      <w:pPr>
        <w:pStyle w:val="Body"/>
        <w:numPr>
          <w:ilvl w:val="1"/>
          <w:numId w:val="14"/>
        </w:numPr>
      </w:pPr>
      <w:r w:rsidRPr="00FF4BE3">
        <w:t xml:space="preserve">msg (str) – The </w:t>
      </w:r>
      <w:r w:rsidRPr="00FF4BE3">
        <w:rPr>
          <w:rFonts w:ascii="Consolas" w:hAnsi="Consolas"/>
        </w:rPr>
        <w:t>message</w:t>
      </w:r>
      <w:r w:rsidRPr="00FF4BE3">
        <w:t xml:space="preserve"> to prompt the user.</w:t>
      </w:r>
    </w:p>
    <w:p w14:paraId="54F09122" w14:textId="77777777" w:rsidR="00FF4BE3" w:rsidRPr="00FF4BE3" w:rsidRDefault="00FF4BE3" w:rsidP="00FF4BE3">
      <w:pPr>
        <w:pStyle w:val="Body"/>
        <w:numPr>
          <w:ilvl w:val="0"/>
          <w:numId w:val="23"/>
        </w:numPr>
      </w:pPr>
      <w:r w:rsidRPr="00FF4BE3">
        <w:t>Return: </w:t>
      </w:r>
    </w:p>
    <w:p w14:paraId="2BFCA2DD" w14:textId="5C20CA6F" w:rsidR="00FF4BE3" w:rsidRPr="00FF4BE3" w:rsidRDefault="00FF4BE3" w:rsidP="00FF4BE3">
      <w:pPr>
        <w:pStyle w:val="Body"/>
        <w:numPr>
          <w:ilvl w:val="1"/>
          <w:numId w:val="14"/>
        </w:numPr>
      </w:pPr>
      <w:r w:rsidRPr="00FF4BE3">
        <w:t xml:space="preserve">str – The </w:t>
      </w:r>
      <w:r w:rsidRPr="00FF4BE3">
        <w:rPr>
          <w:rFonts w:ascii="Consolas" w:hAnsi="Consolas"/>
        </w:rPr>
        <w:t>user’s</w:t>
      </w:r>
      <w:r w:rsidRPr="00FF4BE3">
        <w:t xml:space="preserve"> input.</w:t>
      </w:r>
    </w:p>
    <w:p w14:paraId="1600C623" w14:textId="08B02161" w:rsidR="00FF4BE3" w:rsidRPr="00FF4BE3" w:rsidRDefault="00FF4BE3" w:rsidP="00FF4BE3">
      <w:pPr>
        <w:pStyle w:val="Body"/>
        <w:numPr>
          <w:ilvl w:val="0"/>
          <w:numId w:val="25"/>
        </w:numPr>
      </w:pPr>
      <w:r w:rsidRPr="00FF4BE3">
        <w:t>Functionality – Prompt the user with a given message and get their input. The message should be the original message passed in with a colon and space at the end as seen below. 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612"/>
      </w:tblGrid>
      <w:tr w:rsidR="00FF4BE3" w14:paraId="7A680DC6" w14:textId="77777777" w:rsidTr="00FF4BE3">
        <w:tc>
          <w:tcPr>
            <w:tcW w:w="9612" w:type="dxa"/>
            <w:tcBorders>
              <w:top w:val="nil"/>
              <w:left w:val="nil"/>
              <w:bottom w:val="nil"/>
              <w:right w:val="nil"/>
            </w:tcBorders>
            <w:shd w:val="clear" w:color="auto" w:fill="F3FFCC" w:themeFill="text2" w:themeFillTint="33"/>
          </w:tcPr>
          <w:p w14:paraId="4F5B3E0B" w14:textId="77777777" w:rsidR="00FF4BE3" w:rsidRPr="00660B30" w:rsidRDefault="00FF4BE3" w:rsidP="009A73D2">
            <w:pPr>
              <w:pStyle w:val="Body"/>
              <w:spacing w:before="240" w:after="2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774976">
              <w:rPr>
                <w:rFonts w:ascii="Consolas" w:hAnsi="Consolas"/>
              </w:rPr>
              <w:t>Please enter the path of the file or the folder containing the files</w:t>
            </w:r>
            <w:r w:rsidRPr="00660B30">
              <w:rPr>
                <w:rFonts w:ascii="Consolas" w:hAnsi="Consolas"/>
              </w:rPr>
              <w:t xml:space="preserve">: </w:t>
            </w:r>
          </w:p>
        </w:tc>
      </w:tr>
    </w:tbl>
    <w:p w14:paraId="72559898" w14:textId="67FD3212" w:rsidR="006C4328" w:rsidRDefault="006C4328" w:rsidP="006C4328">
      <w:pPr>
        <w:pStyle w:val="Body"/>
      </w:pPr>
    </w:p>
    <w:sectPr w:rsidR="006C4328" w:rsidSect="005D0F4C"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871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999CD" w14:textId="77777777" w:rsidR="002B5223" w:rsidRDefault="002B5223" w:rsidP="00452E00">
      <w:r>
        <w:separator/>
      </w:r>
    </w:p>
  </w:endnote>
  <w:endnote w:type="continuationSeparator" w:id="0">
    <w:p w14:paraId="7F7A6CAF" w14:textId="77777777" w:rsidR="002B5223" w:rsidRDefault="002B5223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52280165"/>
      <w:docPartObj>
        <w:docPartGallery w:val="Page Numbers (Bottom of Page)"/>
        <w:docPartUnique/>
      </w:docPartObj>
    </w:sdtPr>
    <w:sdtContent>
      <w:p w14:paraId="6AC96E7E" w14:textId="77777777" w:rsidR="00E742A9" w:rsidRDefault="00E742A9" w:rsidP="00012A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A0D979" w14:textId="77777777" w:rsidR="00E742A9" w:rsidRDefault="00E742A9" w:rsidP="00E742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0761987"/>
      <w:docPartObj>
        <w:docPartGallery w:val="Page Numbers (Bottom of Page)"/>
        <w:docPartUnique/>
      </w:docPartObj>
    </w:sdtPr>
    <w:sdtContent>
      <w:p w14:paraId="629AD7D8" w14:textId="77777777" w:rsidR="00E742A9" w:rsidRDefault="00E742A9" w:rsidP="00012A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5AA75B61" w14:textId="77777777" w:rsidTr="00A41D4D">
      <w:tc>
        <w:tcPr>
          <w:tcW w:w="2689" w:type="dxa"/>
          <w:vAlign w:val="bottom"/>
        </w:tcPr>
        <w:p w14:paraId="6957716D" w14:textId="77777777" w:rsidR="00663546" w:rsidRDefault="00663546" w:rsidP="00E742A9">
          <w:pPr>
            <w:pStyle w:val="Footer"/>
            <w:ind w:right="360"/>
          </w:pPr>
          <w:r w:rsidRPr="00C43D64">
            <w:t>Copyright © 2024 FDM Group.</w:t>
          </w:r>
        </w:p>
      </w:tc>
    </w:tr>
  </w:tbl>
  <w:p w14:paraId="616990F2" w14:textId="77777777" w:rsidR="00663546" w:rsidRDefault="00663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94FD4" w14:textId="77777777" w:rsidR="002B5223" w:rsidRDefault="002B5223" w:rsidP="00452E00">
      <w:r>
        <w:separator/>
      </w:r>
    </w:p>
  </w:footnote>
  <w:footnote w:type="continuationSeparator" w:id="0">
    <w:p w14:paraId="2AA2980C" w14:textId="77777777" w:rsidR="002B5223" w:rsidRDefault="002B5223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1DC64" w14:textId="77777777" w:rsidR="00663546" w:rsidRDefault="000268AE" w:rsidP="00183BBD">
    <w:pPr>
      <w:pStyle w:val="Body"/>
    </w:pPr>
    <w:r>
      <w:rPr>
        <w:noProof/>
      </w:rPr>
      <w:drawing>
        <wp:anchor distT="0" distB="0" distL="114300" distR="114300" simplePos="0" relativeHeight="251670528" behindDoc="0" locked="0" layoutInCell="1" allowOverlap="1" wp14:anchorId="1DECEEFA" wp14:editId="2598ABFD">
          <wp:simplePos x="0" y="0"/>
          <wp:positionH relativeFrom="column">
            <wp:posOffset>6985</wp:posOffset>
          </wp:positionH>
          <wp:positionV relativeFrom="paragraph">
            <wp:posOffset>-494972</wp:posOffset>
          </wp:positionV>
          <wp:extent cx="714638" cy="230527"/>
          <wp:effectExtent l="0" t="0" r="0" b="0"/>
          <wp:wrapNone/>
          <wp:docPr id="1935759098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759098" name="Graphic 19357590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638" cy="2305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3546" w:rsidRPr="002E561B">
      <w:rPr>
        <w:noProof/>
      </w:rPr>
      <w:t xml:space="preserve"> </w:t>
    </w:r>
  </w:p>
  <w:p w14:paraId="56F0EBFA" w14:textId="77777777" w:rsidR="00437499" w:rsidRDefault="00437499" w:rsidP="00437499">
    <w:pPr>
      <w:pStyle w:val="Body"/>
      <w:spacing w:before="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64D88" w14:textId="77777777" w:rsidR="00896CEF" w:rsidRPr="00663546" w:rsidRDefault="00A83E0F" w:rsidP="00663546">
    <w:r>
      <w:rPr>
        <w:noProof/>
      </w:rPr>
      <w:drawing>
        <wp:anchor distT="0" distB="0" distL="114300" distR="114300" simplePos="0" relativeHeight="251672576" behindDoc="1" locked="0" layoutInCell="1" allowOverlap="1" wp14:anchorId="6D0AC11B" wp14:editId="509F0B7D">
          <wp:simplePos x="0" y="0"/>
          <wp:positionH relativeFrom="margin">
            <wp:posOffset>2215515</wp:posOffset>
          </wp:positionH>
          <wp:positionV relativeFrom="margin">
            <wp:posOffset>2196465</wp:posOffset>
          </wp:positionV>
          <wp:extent cx="1891665" cy="610870"/>
          <wp:effectExtent l="0" t="0" r="635" b="0"/>
          <wp:wrapNone/>
          <wp:docPr id="157181819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18192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1665" cy="61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3" behindDoc="1" locked="0" layoutInCell="1" allowOverlap="1" wp14:anchorId="00889CCC" wp14:editId="13F3DE2F">
          <wp:simplePos x="0" y="0"/>
          <wp:positionH relativeFrom="column">
            <wp:posOffset>-720090</wp:posOffset>
          </wp:positionH>
          <wp:positionV relativeFrom="paragraph">
            <wp:posOffset>-791845</wp:posOffset>
          </wp:positionV>
          <wp:extent cx="7774305" cy="10061575"/>
          <wp:effectExtent l="0" t="0" r="0" b="0"/>
          <wp:wrapNone/>
          <wp:docPr id="9361474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6147479" name="Picture 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05" cy="1006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53B"/>
    <w:multiLevelType w:val="hybridMultilevel"/>
    <w:tmpl w:val="9A0E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42A3"/>
    <w:multiLevelType w:val="hybridMultilevel"/>
    <w:tmpl w:val="73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6917"/>
    <w:multiLevelType w:val="hybridMultilevel"/>
    <w:tmpl w:val="D118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4025"/>
    <w:multiLevelType w:val="hybridMultilevel"/>
    <w:tmpl w:val="26F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7C44"/>
    <w:multiLevelType w:val="multilevel"/>
    <w:tmpl w:val="25A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485764"/>
    <w:multiLevelType w:val="hybridMultilevel"/>
    <w:tmpl w:val="AE14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C700F"/>
    <w:multiLevelType w:val="hybridMultilevel"/>
    <w:tmpl w:val="801A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0E86"/>
    <w:multiLevelType w:val="multilevel"/>
    <w:tmpl w:val="C58ABD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BF427F"/>
    <w:multiLevelType w:val="hybridMultilevel"/>
    <w:tmpl w:val="AA3A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B6FAD"/>
    <w:multiLevelType w:val="hybridMultilevel"/>
    <w:tmpl w:val="3214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478CE"/>
    <w:multiLevelType w:val="hybridMultilevel"/>
    <w:tmpl w:val="80BE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91791"/>
    <w:multiLevelType w:val="hybridMultilevel"/>
    <w:tmpl w:val="7AFA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836A5"/>
    <w:multiLevelType w:val="hybridMultilevel"/>
    <w:tmpl w:val="52B2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22ADD"/>
    <w:multiLevelType w:val="hybridMultilevel"/>
    <w:tmpl w:val="3144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1343E"/>
    <w:multiLevelType w:val="hybridMultilevel"/>
    <w:tmpl w:val="B770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22EEE"/>
    <w:multiLevelType w:val="multilevel"/>
    <w:tmpl w:val="393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4253C9"/>
    <w:multiLevelType w:val="multilevel"/>
    <w:tmpl w:val="063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8F75A4"/>
    <w:multiLevelType w:val="multilevel"/>
    <w:tmpl w:val="CD9EA0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63C5515"/>
    <w:multiLevelType w:val="hybridMultilevel"/>
    <w:tmpl w:val="C12C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73251"/>
    <w:multiLevelType w:val="hybridMultilevel"/>
    <w:tmpl w:val="F7F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77C14"/>
    <w:multiLevelType w:val="hybridMultilevel"/>
    <w:tmpl w:val="E1D8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57464"/>
    <w:multiLevelType w:val="hybridMultilevel"/>
    <w:tmpl w:val="CAF0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F0347"/>
    <w:multiLevelType w:val="hybridMultilevel"/>
    <w:tmpl w:val="E922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B20B9"/>
    <w:multiLevelType w:val="hybridMultilevel"/>
    <w:tmpl w:val="1482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65E2D"/>
    <w:multiLevelType w:val="hybridMultilevel"/>
    <w:tmpl w:val="728E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05437">
    <w:abstractNumId w:val="14"/>
  </w:num>
  <w:num w:numId="2" w16cid:durableId="396980597">
    <w:abstractNumId w:val="12"/>
  </w:num>
  <w:num w:numId="3" w16cid:durableId="1105461687">
    <w:abstractNumId w:val="23"/>
  </w:num>
  <w:num w:numId="4" w16cid:durableId="1594703779">
    <w:abstractNumId w:val="3"/>
  </w:num>
  <w:num w:numId="5" w16cid:durableId="2094082748">
    <w:abstractNumId w:val="5"/>
  </w:num>
  <w:num w:numId="6" w16cid:durableId="975068761">
    <w:abstractNumId w:val="13"/>
  </w:num>
  <w:num w:numId="7" w16cid:durableId="1107119771">
    <w:abstractNumId w:val="11"/>
  </w:num>
  <w:num w:numId="8" w16cid:durableId="1013334777">
    <w:abstractNumId w:val="6"/>
  </w:num>
  <w:num w:numId="9" w16cid:durableId="2006320258">
    <w:abstractNumId w:val="8"/>
  </w:num>
  <w:num w:numId="10" w16cid:durableId="972173481">
    <w:abstractNumId w:val="2"/>
  </w:num>
  <w:num w:numId="11" w16cid:durableId="208031807">
    <w:abstractNumId w:val="10"/>
  </w:num>
  <w:num w:numId="12" w16cid:durableId="397441398">
    <w:abstractNumId w:val="18"/>
  </w:num>
  <w:num w:numId="13" w16cid:durableId="1197356274">
    <w:abstractNumId w:val="20"/>
  </w:num>
  <w:num w:numId="14" w16cid:durableId="2122873243">
    <w:abstractNumId w:val="21"/>
  </w:num>
  <w:num w:numId="15" w16cid:durableId="1312711202">
    <w:abstractNumId w:val="22"/>
  </w:num>
  <w:num w:numId="16" w16cid:durableId="1278440234">
    <w:abstractNumId w:val="19"/>
  </w:num>
  <w:num w:numId="17" w16cid:durableId="1672756427">
    <w:abstractNumId w:val="24"/>
  </w:num>
  <w:num w:numId="18" w16cid:durableId="1869222596">
    <w:abstractNumId w:val="9"/>
  </w:num>
  <w:num w:numId="19" w16cid:durableId="1065420696">
    <w:abstractNumId w:val="1"/>
  </w:num>
  <w:num w:numId="20" w16cid:durableId="2000961750">
    <w:abstractNumId w:val="0"/>
  </w:num>
  <w:num w:numId="21" w16cid:durableId="449401603">
    <w:abstractNumId w:val="16"/>
  </w:num>
  <w:num w:numId="22" w16cid:durableId="1276016751">
    <w:abstractNumId w:val="7"/>
  </w:num>
  <w:num w:numId="23" w16cid:durableId="2052915742">
    <w:abstractNumId w:val="4"/>
  </w:num>
  <w:num w:numId="24" w16cid:durableId="1913617649">
    <w:abstractNumId w:val="17"/>
  </w:num>
  <w:num w:numId="25" w16cid:durableId="367787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8D"/>
    <w:rsid w:val="00011AAA"/>
    <w:rsid w:val="00017D60"/>
    <w:rsid w:val="000214B5"/>
    <w:rsid w:val="00021836"/>
    <w:rsid w:val="000268AE"/>
    <w:rsid w:val="000272C7"/>
    <w:rsid w:val="00027435"/>
    <w:rsid w:val="00036A9E"/>
    <w:rsid w:val="000408F9"/>
    <w:rsid w:val="00052B29"/>
    <w:rsid w:val="00053ECB"/>
    <w:rsid w:val="00062B1B"/>
    <w:rsid w:val="00065F8E"/>
    <w:rsid w:val="0006676F"/>
    <w:rsid w:val="00071CC3"/>
    <w:rsid w:val="0007449E"/>
    <w:rsid w:val="00075397"/>
    <w:rsid w:val="000779FD"/>
    <w:rsid w:val="00082F5B"/>
    <w:rsid w:val="00083488"/>
    <w:rsid w:val="00085C98"/>
    <w:rsid w:val="000862E7"/>
    <w:rsid w:val="00087DCB"/>
    <w:rsid w:val="00096962"/>
    <w:rsid w:val="000A12B1"/>
    <w:rsid w:val="000A2355"/>
    <w:rsid w:val="000A2B9B"/>
    <w:rsid w:val="000A41DB"/>
    <w:rsid w:val="000A4EE3"/>
    <w:rsid w:val="000C3006"/>
    <w:rsid w:val="000C3369"/>
    <w:rsid w:val="000D66CE"/>
    <w:rsid w:val="000E249F"/>
    <w:rsid w:val="000E4F49"/>
    <w:rsid w:val="000F109B"/>
    <w:rsid w:val="000F6367"/>
    <w:rsid w:val="0010020F"/>
    <w:rsid w:val="001102C0"/>
    <w:rsid w:val="00111BC1"/>
    <w:rsid w:val="001135D8"/>
    <w:rsid w:val="001167AD"/>
    <w:rsid w:val="0012011E"/>
    <w:rsid w:val="0012419D"/>
    <w:rsid w:val="00126B29"/>
    <w:rsid w:val="001350C8"/>
    <w:rsid w:val="001355FC"/>
    <w:rsid w:val="001412BE"/>
    <w:rsid w:val="001423BB"/>
    <w:rsid w:val="00142EA2"/>
    <w:rsid w:val="00144D97"/>
    <w:rsid w:val="0015752E"/>
    <w:rsid w:val="00160086"/>
    <w:rsid w:val="00162AB9"/>
    <w:rsid w:val="001631A0"/>
    <w:rsid w:val="001746B7"/>
    <w:rsid w:val="00183BBD"/>
    <w:rsid w:val="00185A20"/>
    <w:rsid w:val="00193F36"/>
    <w:rsid w:val="00195AED"/>
    <w:rsid w:val="001963D8"/>
    <w:rsid w:val="001A277E"/>
    <w:rsid w:val="001A7FDD"/>
    <w:rsid w:val="001B1A1D"/>
    <w:rsid w:val="001B1D3B"/>
    <w:rsid w:val="001B44E4"/>
    <w:rsid w:val="001C0418"/>
    <w:rsid w:val="001C57E2"/>
    <w:rsid w:val="001D413F"/>
    <w:rsid w:val="001E0038"/>
    <w:rsid w:val="001F3FBE"/>
    <w:rsid w:val="001F6A3D"/>
    <w:rsid w:val="0020470A"/>
    <w:rsid w:val="002061A5"/>
    <w:rsid w:val="00206A74"/>
    <w:rsid w:val="00215849"/>
    <w:rsid w:val="002231C9"/>
    <w:rsid w:val="00224C8F"/>
    <w:rsid w:val="00230ABF"/>
    <w:rsid w:val="00230B1A"/>
    <w:rsid w:val="0024112B"/>
    <w:rsid w:val="002437E7"/>
    <w:rsid w:val="002569E1"/>
    <w:rsid w:val="002607FF"/>
    <w:rsid w:val="0026264C"/>
    <w:rsid w:val="00262A65"/>
    <w:rsid w:val="00263498"/>
    <w:rsid w:val="0026607A"/>
    <w:rsid w:val="00273140"/>
    <w:rsid w:val="002745DE"/>
    <w:rsid w:val="0027780E"/>
    <w:rsid w:val="00280BBD"/>
    <w:rsid w:val="002868A0"/>
    <w:rsid w:val="00292B3E"/>
    <w:rsid w:val="002950CE"/>
    <w:rsid w:val="00296CB1"/>
    <w:rsid w:val="00297C02"/>
    <w:rsid w:val="002A5159"/>
    <w:rsid w:val="002B1D94"/>
    <w:rsid w:val="002B5223"/>
    <w:rsid w:val="002C2306"/>
    <w:rsid w:val="002C2C76"/>
    <w:rsid w:val="002C4C11"/>
    <w:rsid w:val="002D10F4"/>
    <w:rsid w:val="002D4EEE"/>
    <w:rsid w:val="002E561B"/>
    <w:rsid w:val="002E5CA4"/>
    <w:rsid w:val="002E710E"/>
    <w:rsid w:val="002F0051"/>
    <w:rsid w:val="002F0D35"/>
    <w:rsid w:val="002F2EF4"/>
    <w:rsid w:val="002F3D6A"/>
    <w:rsid w:val="002F5405"/>
    <w:rsid w:val="002F6089"/>
    <w:rsid w:val="002F753C"/>
    <w:rsid w:val="002F7E9B"/>
    <w:rsid w:val="00307389"/>
    <w:rsid w:val="00316E83"/>
    <w:rsid w:val="003257B7"/>
    <w:rsid w:val="00330A8E"/>
    <w:rsid w:val="00346CC2"/>
    <w:rsid w:val="0036018C"/>
    <w:rsid w:val="003604F5"/>
    <w:rsid w:val="0036181E"/>
    <w:rsid w:val="003628A6"/>
    <w:rsid w:val="00364516"/>
    <w:rsid w:val="003723EF"/>
    <w:rsid w:val="00377E85"/>
    <w:rsid w:val="003865E9"/>
    <w:rsid w:val="00386FFD"/>
    <w:rsid w:val="00394E34"/>
    <w:rsid w:val="00395585"/>
    <w:rsid w:val="00395734"/>
    <w:rsid w:val="00396A67"/>
    <w:rsid w:val="003A1171"/>
    <w:rsid w:val="003A3326"/>
    <w:rsid w:val="003B7278"/>
    <w:rsid w:val="003C1A24"/>
    <w:rsid w:val="003C5B93"/>
    <w:rsid w:val="003D5105"/>
    <w:rsid w:val="003E1ED8"/>
    <w:rsid w:val="003E758B"/>
    <w:rsid w:val="003F590F"/>
    <w:rsid w:val="003F642F"/>
    <w:rsid w:val="00402C0A"/>
    <w:rsid w:val="00403373"/>
    <w:rsid w:val="00412994"/>
    <w:rsid w:val="00415BD8"/>
    <w:rsid w:val="00423C3E"/>
    <w:rsid w:val="00434C2D"/>
    <w:rsid w:val="00436528"/>
    <w:rsid w:val="00437499"/>
    <w:rsid w:val="004424BA"/>
    <w:rsid w:val="004436A5"/>
    <w:rsid w:val="00447712"/>
    <w:rsid w:val="0045016A"/>
    <w:rsid w:val="00452E00"/>
    <w:rsid w:val="00464505"/>
    <w:rsid w:val="004646F9"/>
    <w:rsid w:val="00465E05"/>
    <w:rsid w:val="00466582"/>
    <w:rsid w:val="00466EE9"/>
    <w:rsid w:val="00476BA9"/>
    <w:rsid w:val="00477E7F"/>
    <w:rsid w:val="004821CB"/>
    <w:rsid w:val="0048302C"/>
    <w:rsid w:val="00485DCA"/>
    <w:rsid w:val="00487124"/>
    <w:rsid w:val="004926A6"/>
    <w:rsid w:val="00495B35"/>
    <w:rsid w:val="004C219E"/>
    <w:rsid w:val="004C2A2A"/>
    <w:rsid w:val="004C3BB5"/>
    <w:rsid w:val="004C50BC"/>
    <w:rsid w:val="004C6503"/>
    <w:rsid w:val="004D615D"/>
    <w:rsid w:val="004E04F2"/>
    <w:rsid w:val="004F042F"/>
    <w:rsid w:val="004F1810"/>
    <w:rsid w:val="004F208B"/>
    <w:rsid w:val="004F224C"/>
    <w:rsid w:val="004F26E7"/>
    <w:rsid w:val="004F445D"/>
    <w:rsid w:val="004F481F"/>
    <w:rsid w:val="00501CD7"/>
    <w:rsid w:val="005056AF"/>
    <w:rsid w:val="00516072"/>
    <w:rsid w:val="00516CF3"/>
    <w:rsid w:val="00521306"/>
    <w:rsid w:val="0052257B"/>
    <w:rsid w:val="00524014"/>
    <w:rsid w:val="00532EAF"/>
    <w:rsid w:val="0053327F"/>
    <w:rsid w:val="00533B91"/>
    <w:rsid w:val="00533EF9"/>
    <w:rsid w:val="00534D4E"/>
    <w:rsid w:val="00542CFD"/>
    <w:rsid w:val="005448E3"/>
    <w:rsid w:val="00546127"/>
    <w:rsid w:val="00547324"/>
    <w:rsid w:val="00554DC9"/>
    <w:rsid w:val="0056704F"/>
    <w:rsid w:val="0057367A"/>
    <w:rsid w:val="005748F3"/>
    <w:rsid w:val="0057755C"/>
    <w:rsid w:val="00583663"/>
    <w:rsid w:val="00590FB6"/>
    <w:rsid w:val="00593176"/>
    <w:rsid w:val="005A1CE1"/>
    <w:rsid w:val="005A41AB"/>
    <w:rsid w:val="005A5B80"/>
    <w:rsid w:val="005B2D18"/>
    <w:rsid w:val="005B3AC1"/>
    <w:rsid w:val="005B604F"/>
    <w:rsid w:val="005B660E"/>
    <w:rsid w:val="005C4E72"/>
    <w:rsid w:val="005C5D83"/>
    <w:rsid w:val="005D0F4C"/>
    <w:rsid w:val="005D3BAE"/>
    <w:rsid w:val="005D440C"/>
    <w:rsid w:val="005D627C"/>
    <w:rsid w:val="005D6C4C"/>
    <w:rsid w:val="005E4985"/>
    <w:rsid w:val="005E4AED"/>
    <w:rsid w:val="005E74D0"/>
    <w:rsid w:val="005E79DD"/>
    <w:rsid w:val="005F1A4F"/>
    <w:rsid w:val="005F2C09"/>
    <w:rsid w:val="005F2D33"/>
    <w:rsid w:val="006006C5"/>
    <w:rsid w:val="00602E2F"/>
    <w:rsid w:val="00605588"/>
    <w:rsid w:val="0060683E"/>
    <w:rsid w:val="00607799"/>
    <w:rsid w:val="006114B7"/>
    <w:rsid w:val="00611BE7"/>
    <w:rsid w:val="00615902"/>
    <w:rsid w:val="006242B6"/>
    <w:rsid w:val="00630861"/>
    <w:rsid w:val="00630B0A"/>
    <w:rsid w:val="006340EF"/>
    <w:rsid w:val="00660B30"/>
    <w:rsid w:val="0066108F"/>
    <w:rsid w:val="00663546"/>
    <w:rsid w:val="006663F3"/>
    <w:rsid w:val="006716FB"/>
    <w:rsid w:val="00671D62"/>
    <w:rsid w:val="00673123"/>
    <w:rsid w:val="0067376B"/>
    <w:rsid w:val="00673E63"/>
    <w:rsid w:val="00674875"/>
    <w:rsid w:val="006814B9"/>
    <w:rsid w:val="006837DD"/>
    <w:rsid w:val="00697BEB"/>
    <w:rsid w:val="006A2767"/>
    <w:rsid w:val="006A7766"/>
    <w:rsid w:val="006C0F3B"/>
    <w:rsid w:val="006C3C47"/>
    <w:rsid w:val="006C4328"/>
    <w:rsid w:val="006C6578"/>
    <w:rsid w:val="006D2D76"/>
    <w:rsid w:val="006D7526"/>
    <w:rsid w:val="006E23AC"/>
    <w:rsid w:val="006E4390"/>
    <w:rsid w:val="006F02A2"/>
    <w:rsid w:val="006F1CE3"/>
    <w:rsid w:val="006F30EF"/>
    <w:rsid w:val="006F35E6"/>
    <w:rsid w:val="006F52BE"/>
    <w:rsid w:val="00714ABA"/>
    <w:rsid w:val="00715F5E"/>
    <w:rsid w:val="00717942"/>
    <w:rsid w:val="00722FCB"/>
    <w:rsid w:val="00726348"/>
    <w:rsid w:val="00727A41"/>
    <w:rsid w:val="0073227B"/>
    <w:rsid w:val="007345E7"/>
    <w:rsid w:val="00741C3B"/>
    <w:rsid w:val="0074202B"/>
    <w:rsid w:val="007439CB"/>
    <w:rsid w:val="0074790E"/>
    <w:rsid w:val="007506B8"/>
    <w:rsid w:val="00750EC6"/>
    <w:rsid w:val="00752D94"/>
    <w:rsid w:val="00760607"/>
    <w:rsid w:val="007610CC"/>
    <w:rsid w:val="00766EBD"/>
    <w:rsid w:val="00774976"/>
    <w:rsid w:val="00790E49"/>
    <w:rsid w:val="00794DC1"/>
    <w:rsid w:val="00795E6F"/>
    <w:rsid w:val="007A3394"/>
    <w:rsid w:val="007A5637"/>
    <w:rsid w:val="007C7826"/>
    <w:rsid w:val="007D25A7"/>
    <w:rsid w:val="007D47A8"/>
    <w:rsid w:val="007D5828"/>
    <w:rsid w:val="007E187E"/>
    <w:rsid w:val="00801F33"/>
    <w:rsid w:val="008026E5"/>
    <w:rsid w:val="00803B22"/>
    <w:rsid w:val="00806F68"/>
    <w:rsid w:val="00810EC1"/>
    <w:rsid w:val="00812504"/>
    <w:rsid w:val="0083123B"/>
    <w:rsid w:val="0083517D"/>
    <w:rsid w:val="00835406"/>
    <w:rsid w:val="00841A7E"/>
    <w:rsid w:val="00855360"/>
    <w:rsid w:val="008655EC"/>
    <w:rsid w:val="00865CAD"/>
    <w:rsid w:val="00875847"/>
    <w:rsid w:val="00880B62"/>
    <w:rsid w:val="00883BD9"/>
    <w:rsid w:val="00890E5D"/>
    <w:rsid w:val="008923BA"/>
    <w:rsid w:val="00896CEF"/>
    <w:rsid w:val="008A65C2"/>
    <w:rsid w:val="008A6F25"/>
    <w:rsid w:val="008B7F7B"/>
    <w:rsid w:val="008C2086"/>
    <w:rsid w:val="008C3A3E"/>
    <w:rsid w:val="008C755F"/>
    <w:rsid w:val="008D06BC"/>
    <w:rsid w:val="008D1BDA"/>
    <w:rsid w:val="008D5486"/>
    <w:rsid w:val="008E0A29"/>
    <w:rsid w:val="008E4D1F"/>
    <w:rsid w:val="008E5A6D"/>
    <w:rsid w:val="008F14F9"/>
    <w:rsid w:val="008F16E6"/>
    <w:rsid w:val="00903880"/>
    <w:rsid w:val="009042E0"/>
    <w:rsid w:val="00904F7E"/>
    <w:rsid w:val="00914872"/>
    <w:rsid w:val="00925DB0"/>
    <w:rsid w:val="00927038"/>
    <w:rsid w:val="009355A4"/>
    <w:rsid w:val="009369ED"/>
    <w:rsid w:val="00937006"/>
    <w:rsid w:val="00946BA4"/>
    <w:rsid w:val="0095516E"/>
    <w:rsid w:val="0095669B"/>
    <w:rsid w:val="0095741A"/>
    <w:rsid w:val="00960660"/>
    <w:rsid w:val="009606D7"/>
    <w:rsid w:val="00960933"/>
    <w:rsid w:val="00965529"/>
    <w:rsid w:val="00973DFF"/>
    <w:rsid w:val="009774B1"/>
    <w:rsid w:val="00980879"/>
    <w:rsid w:val="0098448F"/>
    <w:rsid w:val="009871C0"/>
    <w:rsid w:val="00996808"/>
    <w:rsid w:val="009976E7"/>
    <w:rsid w:val="009A4B65"/>
    <w:rsid w:val="009A738F"/>
    <w:rsid w:val="009B7548"/>
    <w:rsid w:val="009C07FB"/>
    <w:rsid w:val="009C20E8"/>
    <w:rsid w:val="009C24FF"/>
    <w:rsid w:val="009C3E00"/>
    <w:rsid w:val="009D75DB"/>
    <w:rsid w:val="009E4ADF"/>
    <w:rsid w:val="009F27D5"/>
    <w:rsid w:val="00A20D10"/>
    <w:rsid w:val="00A21E8A"/>
    <w:rsid w:val="00A22436"/>
    <w:rsid w:val="00A334D8"/>
    <w:rsid w:val="00A36DAE"/>
    <w:rsid w:val="00A467F5"/>
    <w:rsid w:val="00A47EC9"/>
    <w:rsid w:val="00A502B1"/>
    <w:rsid w:val="00A50F6E"/>
    <w:rsid w:val="00A609DA"/>
    <w:rsid w:val="00A60B14"/>
    <w:rsid w:val="00A61601"/>
    <w:rsid w:val="00A626F9"/>
    <w:rsid w:val="00A632F6"/>
    <w:rsid w:val="00A63F37"/>
    <w:rsid w:val="00A64F64"/>
    <w:rsid w:val="00A6575C"/>
    <w:rsid w:val="00A65C89"/>
    <w:rsid w:val="00A80931"/>
    <w:rsid w:val="00A83E0F"/>
    <w:rsid w:val="00A85B32"/>
    <w:rsid w:val="00A91AF5"/>
    <w:rsid w:val="00A966A8"/>
    <w:rsid w:val="00A97AE8"/>
    <w:rsid w:val="00AA0485"/>
    <w:rsid w:val="00AA0B46"/>
    <w:rsid w:val="00AA0EF9"/>
    <w:rsid w:val="00AA3E97"/>
    <w:rsid w:val="00AB0684"/>
    <w:rsid w:val="00AB1463"/>
    <w:rsid w:val="00AB7854"/>
    <w:rsid w:val="00AE210C"/>
    <w:rsid w:val="00AE628A"/>
    <w:rsid w:val="00AF2EA7"/>
    <w:rsid w:val="00AF538D"/>
    <w:rsid w:val="00AF758B"/>
    <w:rsid w:val="00B002DF"/>
    <w:rsid w:val="00B0369A"/>
    <w:rsid w:val="00B05C44"/>
    <w:rsid w:val="00B1468A"/>
    <w:rsid w:val="00B270DE"/>
    <w:rsid w:val="00B31E1A"/>
    <w:rsid w:val="00B37CB5"/>
    <w:rsid w:val="00B413BF"/>
    <w:rsid w:val="00B416F5"/>
    <w:rsid w:val="00B42E12"/>
    <w:rsid w:val="00B42E26"/>
    <w:rsid w:val="00B449E6"/>
    <w:rsid w:val="00B4670D"/>
    <w:rsid w:val="00B46D88"/>
    <w:rsid w:val="00B50F61"/>
    <w:rsid w:val="00B54027"/>
    <w:rsid w:val="00B64554"/>
    <w:rsid w:val="00B65F10"/>
    <w:rsid w:val="00B66FE1"/>
    <w:rsid w:val="00B67755"/>
    <w:rsid w:val="00B7263A"/>
    <w:rsid w:val="00B7515B"/>
    <w:rsid w:val="00B7747D"/>
    <w:rsid w:val="00B8107C"/>
    <w:rsid w:val="00B812B2"/>
    <w:rsid w:val="00B84580"/>
    <w:rsid w:val="00B93D40"/>
    <w:rsid w:val="00B95E02"/>
    <w:rsid w:val="00B97BF5"/>
    <w:rsid w:val="00BA390F"/>
    <w:rsid w:val="00BA56C5"/>
    <w:rsid w:val="00BB1F0D"/>
    <w:rsid w:val="00BB53B5"/>
    <w:rsid w:val="00BB6A0B"/>
    <w:rsid w:val="00BC1D7F"/>
    <w:rsid w:val="00BC7A30"/>
    <w:rsid w:val="00BD05FD"/>
    <w:rsid w:val="00BD59C5"/>
    <w:rsid w:val="00BE1458"/>
    <w:rsid w:val="00BE2917"/>
    <w:rsid w:val="00BE5378"/>
    <w:rsid w:val="00BE7A2D"/>
    <w:rsid w:val="00C042EC"/>
    <w:rsid w:val="00C10818"/>
    <w:rsid w:val="00C22EF0"/>
    <w:rsid w:val="00C247F0"/>
    <w:rsid w:val="00C3356F"/>
    <w:rsid w:val="00C3409B"/>
    <w:rsid w:val="00C341AD"/>
    <w:rsid w:val="00C34910"/>
    <w:rsid w:val="00C43D64"/>
    <w:rsid w:val="00C44A40"/>
    <w:rsid w:val="00C53F16"/>
    <w:rsid w:val="00C5732E"/>
    <w:rsid w:val="00C57CE0"/>
    <w:rsid w:val="00C6155B"/>
    <w:rsid w:val="00C64C9B"/>
    <w:rsid w:val="00C71F89"/>
    <w:rsid w:val="00C71F8D"/>
    <w:rsid w:val="00C73D49"/>
    <w:rsid w:val="00C84C6C"/>
    <w:rsid w:val="00C86F27"/>
    <w:rsid w:val="00C92448"/>
    <w:rsid w:val="00C94218"/>
    <w:rsid w:val="00C96773"/>
    <w:rsid w:val="00C97216"/>
    <w:rsid w:val="00CA0AA1"/>
    <w:rsid w:val="00CA0B78"/>
    <w:rsid w:val="00CA6C93"/>
    <w:rsid w:val="00CA7163"/>
    <w:rsid w:val="00CB4F78"/>
    <w:rsid w:val="00CD0FA4"/>
    <w:rsid w:val="00CD3D5D"/>
    <w:rsid w:val="00CD511D"/>
    <w:rsid w:val="00CE415F"/>
    <w:rsid w:val="00CE6F09"/>
    <w:rsid w:val="00CF77A3"/>
    <w:rsid w:val="00D154F4"/>
    <w:rsid w:val="00D16446"/>
    <w:rsid w:val="00D17587"/>
    <w:rsid w:val="00D21EBC"/>
    <w:rsid w:val="00D2213D"/>
    <w:rsid w:val="00D24171"/>
    <w:rsid w:val="00D247B8"/>
    <w:rsid w:val="00D25EA5"/>
    <w:rsid w:val="00D31E81"/>
    <w:rsid w:val="00D47A53"/>
    <w:rsid w:val="00D47AEF"/>
    <w:rsid w:val="00D52FF3"/>
    <w:rsid w:val="00D604F2"/>
    <w:rsid w:val="00D6284B"/>
    <w:rsid w:val="00D62F6B"/>
    <w:rsid w:val="00D740DF"/>
    <w:rsid w:val="00D75E78"/>
    <w:rsid w:val="00D80981"/>
    <w:rsid w:val="00D80C68"/>
    <w:rsid w:val="00D873F4"/>
    <w:rsid w:val="00D90621"/>
    <w:rsid w:val="00DA41F3"/>
    <w:rsid w:val="00DA5CBD"/>
    <w:rsid w:val="00DB3D43"/>
    <w:rsid w:val="00DC1DBF"/>
    <w:rsid w:val="00DD38DD"/>
    <w:rsid w:val="00DD3C89"/>
    <w:rsid w:val="00DE3516"/>
    <w:rsid w:val="00DF199A"/>
    <w:rsid w:val="00DF69BF"/>
    <w:rsid w:val="00DF7F02"/>
    <w:rsid w:val="00E04238"/>
    <w:rsid w:val="00E04D36"/>
    <w:rsid w:val="00E143D1"/>
    <w:rsid w:val="00E14CB4"/>
    <w:rsid w:val="00E213EE"/>
    <w:rsid w:val="00E2621F"/>
    <w:rsid w:val="00E30AE5"/>
    <w:rsid w:val="00E3107B"/>
    <w:rsid w:val="00E33053"/>
    <w:rsid w:val="00E3443B"/>
    <w:rsid w:val="00E4040B"/>
    <w:rsid w:val="00E4079B"/>
    <w:rsid w:val="00E40AA0"/>
    <w:rsid w:val="00E452CD"/>
    <w:rsid w:val="00E54E72"/>
    <w:rsid w:val="00E659FD"/>
    <w:rsid w:val="00E65A7C"/>
    <w:rsid w:val="00E742A9"/>
    <w:rsid w:val="00E75FF4"/>
    <w:rsid w:val="00E805B9"/>
    <w:rsid w:val="00E80F8A"/>
    <w:rsid w:val="00E86955"/>
    <w:rsid w:val="00E87560"/>
    <w:rsid w:val="00E92BEC"/>
    <w:rsid w:val="00E94050"/>
    <w:rsid w:val="00E9655B"/>
    <w:rsid w:val="00EA0EAF"/>
    <w:rsid w:val="00EA590A"/>
    <w:rsid w:val="00EA65B5"/>
    <w:rsid w:val="00EB0559"/>
    <w:rsid w:val="00EB496B"/>
    <w:rsid w:val="00EB5A7A"/>
    <w:rsid w:val="00EC012E"/>
    <w:rsid w:val="00EC5B31"/>
    <w:rsid w:val="00EC6FBF"/>
    <w:rsid w:val="00EC7FA8"/>
    <w:rsid w:val="00ED18E0"/>
    <w:rsid w:val="00ED390D"/>
    <w:rsid w:val="00EE01BB"/>
    <w:rsid w:val="00EE0D4D"/>
    <w:rsid w:val="00EE5DD5"/>
    <w:rsid w:val="00EF5DA1"/>
    <w:rsid w:val="00F1069A"/>
    <w:rsid w:val="00F1458B"/>
    <w:rsid w:val="00F1465A"/>
    <w:rsid w:val="00F179FC"/>
    <w:rsid w:val="00F2488D"/>
    <w:rsid w:val="00F35DDA"/>
    <w:rsid w:val="00F36044"/>
    <w:rsid w:val="00F403FC"/>
    <w:rsid w:val="00F404AE"/>
    <w:rsid w:val="00F42464"/>
    <w:rsid w:val="00F46D25"/>
    <w:rsid w:val="00F514AC"/>
    <w:rsid w:val="00F54F14"/>
    <w:rsid w:val="00F611F4"/>
    <w:rsid w:val="00F703D3"/>
    <w:rsid w:val="00F746B3"/>
    <w:rsid w:val="00F8398E"/>
    <w:rsid w:val="00F83E88"/>
    <w:rsid w:val="00F848F6"/>
    <w:rsid w:val="00F9351D"/>
    <w:rsid w:val="00F9527A"/>
    <w:rsid w:val="00F96B17"/>
    <w:rsid w:val="00F97242"/>
    <w:rsid w:val="00FA28D7"/>
    <w:rsid w:val="00FB2D9C"/>
    <w:rsid w:val="00FB5205"/>
    <w:rsid w:val="00FB682B"/>
    <w:rsid w:val="00FC1C5B"/>
    <w:rsid w:val="00FC3395"/>
    <w:rsid w:val="00FC51AE"/>
    <w:rsid w:val="00FD06FC"/>
    <w:rsid w:val="00FD15BA"/>
    <w:rsid w:val="00FE25DE"/>
    <w:rsid w:val="00FF155F"/>
    <w:rsid w:val="00FF1567"/>
    <w:rsid w:val="00FF49BD"/>
    <w:rsid w:val="00FF4BE3"/>
    <w:rsid w:val="04C9E523"/>
    <w:rsid w:val="34AA8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5E378"/>
  <w15:chartTrackingRefBased/>
  <w15:docId w15:val="{2842E3CF-9EFA-4CB1-A3B9-1E873956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40"/>
    <w:rPr>
      <w:rFonts w:ascii="Inter" w:eastAsiaTheme="minorEastAsia" w:hAnsi="Inter" w:cs="Arial Unicode MS"/>
      <w:color w:val="06030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9A"/>
    <w:pPr>
      <w:numPr>
        <w:ilvl w:val="1"/>
      </w:numPr>
      <w:spacing w:after="160"/>
    </w:pPr>
    <w:rPr>
      <w:rFonts w:cstheme="minorBidi"/>
      <w:color w:val="6D6D6D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Emphasis">
    <w:name w:val="Emphasis"/>
    <w:basedOn w:val="DefaultParagraphFont"/>
    <w:uiPriority w:val="20"/>
    <w:qFormat/>
    <w:rsid w:val="00B0369A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Paragraph">
    <w:name w:val="List Paragraph"/>
    <w:basedOn w:val="Normal"/>
    <w:uiPriority w:val="34"/>
    <w:qFormat/>
    <w:rsid w:val="00B03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9A"/>
    <w:rPr>
      <w:rFonts w:cs="Arial Unicode MS"/>
      <w:i/>
      <w:iCs/>
      <w:color w:val="A34CFF" w:themeColor="accent1"/>
    </w:rPr>
  </w:style>
  <w:style w:type="character" w:styleId="PageNumber">
    <w:name w:val="page number"/>
    <w:basedOn w:val="DefaultParagraphFon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eEmphasis">
    <w:name w:val="Intense Emphasis"/>
    <w:basedOn w:val="DefaultParagraphFont"/>
    <w:uiPriority w:val="21"/>
    <w:qFormat/>
    <w:rsid w:val="00B0369A"/>
    <w:rPr>
      <w:i/>
      <w:iCs/>
      <w:color w:val="A34CFF" w:themeColor="accent1"/>
    </w:rPr>
  </w:style>
  <w:style w:type="character" w:styleId="SubtleReference">
    <w:name w:val="Subtle Reference"/>
    <w:basedOn w:val="DefaultParagraphFont"/>
    <w:uiPriority w:val="31"/>
    <w:qFormat/>
    <w:rsid w:val="00B0369A"/>
    <w:rPr>
      <w:smallCaps/>
      <w:color w:val="6D6D6D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Heading2"/>
    <w:qFormat/>
    <w:rsid w:val="00F514A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Normal"/>
    <w:qFormat/>
    <w:rsid w:val="00C44A40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ooter">
    <w:name w:val="footer"/>
    <w:basedOn w:val="Normal"/>
    <w:link w:val="FooterChar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DefaultParagraphFont"/>
    <w:uiPriority w:val="99"/>
    <w:unhideWhenUsed/>
    <w:rsid w:val="00CE415F"/>
    <w:rPr>
      <w:color w:val="1E1E1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\OneDrive%20-%20FDM%20Group\My%20Files\Branding%20Assets\Word%20Doc%20Templates\US%20Letter\FDM_DocTemplate_USLetter_Print_White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DAB0EA1BACD742A1D8FE4DF9D57608" ma:contentTypeVersion="4" ma:contentTypeDescription="Create a new document." ma:contentTypeScope="" ma:versionID="a643264a1bd32769fd25d2aaed906655">
  <xsd:schema xmlns:xsd="http://www.w3.org/2001/XMLSchema" xmlns:xs="http://www.w3.org/2001/XMLSchema" xmlns:p="http://schemas.microsoft.com/office/2006/metadata/properties" xmlns:ns2="01127ac2-6b7c-46f4-bcc4-02dca43a1259" targetNamespace="http://schemas.microsoft.com/office/2006/metadata/properties" ma:root="true" ma:fieldsID="d0b58f9d490e41a4743f127b5a909db8" ns2:_="">
    <xsd:import namespace="01127ac2-6b7c-46f4-bcc4-02dca43a12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27ac2-6b7c-46f4-bcc4-02dca43a12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42E7A4-8FAB-477F-B0DF-019B70428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27ac2-6b7c-46f4-bcc4-02dca43a1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FDM_DocTemplate_USLetter_Print_White</Template>
  <TotalTime>1368</TotalTime>
  <Pages>6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Nikola Ignjatovic</cp:lastModifiedBy>
  <cp:revision>298</cp:revision>
  <dcterms:created xsi:type="dcterms:W3CDTF">2024-04-12T20:44:00Z</dcterms:created>
  <dcterms:modified xsi:type="dcterms:W3CDTF">2024-12-18T11:29:00Z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0x010100C6DAB0EA1BACD742A1D8FE4DF9D57608</vt:lpwstr>
  </property>
  <property fmtid="{D5CDD505-2E9C-101B-9397-08002B2CF9AE}" pid="3" name="MediaServiceImageTags">
    <vt:lpwstr/>
  </property>
</Properties>
</file>